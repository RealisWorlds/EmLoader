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3"/>
        <w:gridCol w:w="2160"/>
        <w:gridCol w:w="1806"/>
      </w:tblGrid>
      <w:tr w:rsidRPr="00204F31" w:rsidR="00F650D6" w:rsidTr="00F650D6" w14:paraId="6AF274D4" w14:textId="3DA7DA71">
        <w:trPr>
          <w:cantSplit/>
          <w:trHeight w:val="290"/>
        </w:trPr>
        <w:tc>
          <w:tcPr>
            <w:tcW w:w="3118" w:type="pct"/>
            <w:vMerge w:val="restart"/>
          </w:tcPr>
          <w:p w:rsidRPr="0092119B" w:rsidR="00F650D6" w:rsidP="00D54DEE" w:rsidRDefault="00F650D6" w14:paraId="72481230" w14:textId="7777777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Bill </w:t>
            </w:r>
            <w:r w:rsidRPr="0092119B">
              <w:rPr>
                <w:b/>
                <w:bCs/>
              </w:rPr>
              <w:t>To:</w:t>
            </w:r>
          </w:p>
          <w:sdt>
            <w:sdtPr>
              <w:rPr>
                <w:lang w:val="da-DK"/>
              </w:rPr>
              <w:alias w:val="#Nav: /Header/CustomerAddress1"/>
              <w:tag w:val="#Nav: StandardSalesInvoice_DNA/51306"/>
              <w:id w:val="-869223217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1[1]" w:storeItemID="{9BB93E0F-EDCA-4F09-A1AF-070B1E27A6D6}"/>
              <w:text/>
            </w:sdtPr>
            <w:sdtContent>
              <w:p w:rsidRPr="0092119B" w:rsidR="00F650D6" w:rsidP="00D54DEE" w:rsidRDefault="00F650D6" w14:paraId="51EEA1B7" w14:textId="798AE490">
                <w:pPr>
                  <w:pStyle w:val="NoSpacing"/>
                </w:pPr>
                <w:r>
                  <w:rPr>
                    <w:lang w:val="da-DK"/>
                  </w:rPr>
                  <w:t>CustomerAddress1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2"/>
              <w:tag w:val="#Nav: StandardSalesInvoice_DNA/51306"/>
              <w:id w:val="-1351402173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2[1]" w:storeItemID="{9BB93E0F-EDCA-4F09-A1AF-070B1E27A6D6}"/>
              <w:text/>
            </w:sdtPr>
            <w:sdtContent>
              <w:p w:rsidRPr="0092119B" w:rsidR="00F650D6" w:rsidP="00D54DEE" w:rsidRDefault="00F650D6" w14:paraId="4ABEC112" w14:textId="0329053A">
                <w:pPr>
                  <w:pStyle w:val="NoSpacing"/>
                </w:pPr>
                <w:r>
                  <w:rPr>
                    <w:lang w:val="da-DK"/>
                  </w:rPr>
                  <w:t>CustomerAddress2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3"/>
              <w:tag w:val="#Nav: StandardSalesInvoice_DNA/51306"/>
              <w:id w:val="-1874839094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3[1]" w:storeItemID="{9BB93E0F-EDCA-4F09-A1AF-070B1E27A6D6}"/>
              <w:text/>
            </w:sdtPr>
            <w:sdtContent>
              <w:p w:rsidRPr="0092119B" w:rsidR="00F650D6" w:rsidP="00D54DEE" w:rsidRDefault="00F650D6" w14:paraId="1301B658" w14:textId="5EB7B179">
                <w:pPr>
                  <w:pStyle w:val="NoSpacing"/>
                </w:pPr>
                <w:r>
                  <w:rPr>
                    <w:lang w:val="da-DK"/>
                  </w:rPr>
                  <w:t>CustomerAddress3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4"/>
              <w:tag w:val="#Nav: StandardSalesInvoice_DNA/51306"/>
              <w:id w:val="-1601409965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4[1]" w:storeItemID="{9BB93E0F-EDCA-4F09-A1AF-070B1E27A6D6}"/>
              <w:text/>
            </w:sdtPr>
            <w:sdtContent>
              <w:p w:rsidRPr="0092119B" w:rsidR="00F650D6" w:rsidP="00D54DEE" w:rsidRDefault="00F650D6" w14:paraId="43BD0989" w14:textId="0927A089">
                <w:pPr>
                  <w:pStyle w:val="NoSpacing"/>
                </w:pPr>
                <w:r>
                  <w:rPr>
                    <w:lang w:val="da-DK"/>
                  </w:rPr>
                  <w:t>CustomerAddress4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5"/>
              <w:tag w:val="#Nav: StandardSalesInvoice_DNA/51306"/>
              <w:id w:val="-587773071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5[1]" w:storeItemID="{9BB93E0F-EDCA-4F09-A1AF-070B1E27A6D6}"/>
              <w:text/>
            </w:sdtPr>
            <w:sdtContent>
              <w:p w:rsidRPr="0092119B" w:rsidR="00F650D6" w:rsidP="007D1655" w:rsidRDefault="00F650D6" w14:paraId="4623B61E" w14:textId="0B0F8C09">
                <w:pPr>
                  <w:pStyle w:val="NoSpacing"/>
                </w:pPr>
                <w:r>
                  <w:rPr>
                    <w:lang w:val="da-DK"/>
                  </w:rPr>
                  <w:t>CustomerAddress5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6"/>
              <w:tag w:val="#Nav: StandardSalesInvoice_DNA/51306"/>
              <w:id w:val="1336041350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6[1]" w:storeItemID="{9BB93E0F-EDCA-4F09-A1AF-070B1E27A6D6}"/>
              <w:text/>
            </w:sdtPr>
            <w:sdtContent>
              <w:p w:rsidRPr="0092119B" w:rsidR="00F650D6" w:rsidP="007D1655" w:rsidRDefault="00F650D6" w14:paraId="63E3C59C" w14:textId="2770A75F">
                <w:pPr>
                  <w:pStyle w:val="NoSpacing"/>
                </w:pPr>
                <w:r>
                  <w:rPr>
                    <w:lang w:val="da-DK"/>
                  </w:rPr>
                  <w:t>CustomerAddress6</w:t>
                </w:r>
              </w:p>
            </w:sdtContent>
          </w:sdt>
        </w:tc>
        <w:tc>
          <w:tcPr>
            <w:tcW w:w="1882" w:type="pct"/>
            <w:gridSpan w:val="2"/>
          </w:tcPr>
          <w:p w:rsidRPr="0092119B" w:rsidR="00F650D6" w:rsidP="004F4682" w:rsidRDefault="00F650D6" w14:paraId="5B83CD77" w14:textId="76827595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Remit to:</w:t>
            </w:r>
          </w:p>
        </w:tc>
      </w:tr>
      <w:tr w:rsidRPr="00204F31" w:rsidR="00F650D6" w:rsidTr="00F650D6" w14:paraId="49C5D66F" w14:textId="6A6E2D2A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225309C8" w14:textId="3C63253E">
            <w:pPr>
              <w:pStyle w:val="NoSpacing"/>
            </w:pPr>
          </w:p>
        </w:tc>
        <w:tc>
          <w:tcPr>
            <w:tcW w:w="1882" w:type="pct"/>
            <w:gridSpan w:val="2"/>
          </w:tcPr>
          <w:p w:rsidR="00F650D6" w:rsidP="00E53A6E" w:rsidRDefault="00F650D6" w14:paraId="44096D92" w14:textId="0E6079A2">
            <w:pPr>
              <w:pStyle w:val="NoSpacing"/>
            </w:pPr>
            <w:r>
              <w:t>PO Box 1886, Mt. Dora, FL  327</w:t>
            </w:r>
            <w:r w:rsidR="00A07FBD">
              <w:t>56</w:t>
            </w:r>
          </w:p>
        </w:tc>
      </w:tr>
      <w:tr w:rsidRPr="00204F31" w:rsidR="00F650D6" w:rsidTr="00F650D6" w14:paraId="3E7805FB" w14:textId="38BD61BE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7A0B745C" w14:textId="39F2474A">
            <w:pPr>
              <w:pStyle w:val="NoSpacing"/>
            </w:pPr>
          </w:p>
        </w:tc>
        <w:tc>
          <w:tcPr>
            <w:tcW w:w="1025" w:type="pct"/>
          </w:tcPr>
          <w:p w:rsidR="00F650D6" w:rsidP="00E53A6E" w:rsidRDefault="00F650D6" w14:paraId="545B787C" w14:textId="0D69A3A8">
            <w:pPr>
              <w:pStyle w:val="NoSpacing"/>
            </w:pPr>
          </w:p>
        </w:tc>
        <w:tc>
          <w:tcPr>
            <w:tcW w:w="857" w:type="pct"/>
          </w:tcPr>
          <w:p w:rsidR="00F650D6" w:rsidP="00E53A6E" w:rsidRDefault="00F650D6" w14:paraId="542A0B4E" w14:textId="77777777">
            <w:pPr>
              <w:pStyle w:val="NoSpacing"/>
            </w:pPr>
          </w:p>
        </w:tc>
      </w:tr>
      <w:tr w:rsidRPr="00204F31" w:rsidR="00F650D6" w:rsidTr="00F650D6" w14:paraId="69B66173" w14:textId="6C009C81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5B1415B5" w14:textId="691F5CB2">
            <w:pPr>
              <w:pStyle w:val="NoSpacing"/>
            </w:pPr>
          </w:p>
        </w:tc>
        <w:tc>
          <w:tcPr>
            <w:tcW w:w="1025" w:type="pct"/>
          </w:tcPr>
          <w:p w:rsidRPr="007D1655" w:rsidR="00F650D6" w:rsidP="007D1655" w:rsidRDefault="00F650D6" w14:paraId="6E80F3A7" w14:textId="0B350E13">
            <w:pPr>
              <w:spacing w:after="0"/>
              <w:rPr>
                <w:b/>
                <w:sz w:val="20"/>
                <w:szCs w:val="20"/>
              </w:rPr>
            </w:pPr>
            <w:r w:rsidRPr="007D1655">
              <w:rPr>
                <w:b/>
              </w:rPr>
              <w:t>ACH:</w:t>
            </w:r>
          </w:p>
        </w:tc>
        <w:tc>
          <w:tcPr>
            <w:tcW w:w="857" w:type="pct"/>
          </w:tcPr>
          <w:p w:rsidR="00F650D6" w:rsidP="00E53A6E" w:rsidRDefault="00F650D6" w14:paraId="641031FF" w14:textId="77777777">
            <w:pPr>
              <w:pStyle w:val="NoSpacing"/>
            </w:pPr>
          </w:p>
        </w:tc>
      </w:tr>
      <w:tr w:rsidRPr="00204F31" w:rsidR="00F650D6" w:rsidTr="00F650D6" w14:paraId="5E28C7E4" w14:textId="5C5AE5DE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71D6DF5E" w14:textId="66AEBDE7">
            <w:pPr>
              <w:pStyle w:val="NoSpacing"/>
            </w:pPr>
          </w:p>
        </w:tc>
        <w:tc>
          <w:tcPr>
            <w:tcW w:w="1025" w:type="pct"/>
          </w:tcPr>
          <w:p w:rsidRPr="007D1655" w:rsidR="00F650D6" w:rsidP="007D1655" w:rsidRDefault="00F650D6" w14:paraId="26315482" w14:textId="4C14FF37">
            <w:pPr>
              <w:spacing w:after="0"/>
              <w:rPr>
                <w:sz w:val="20"/>
                <w:szCs w:val="20"/>
              </w:rPr>
            </w:pPr>
            <w:r w:rsidRPr="00275AFC">
              <w:rPr>
                <w:sz w:val="20"/>
                <w:szCs w:val="20"/>
              </w:rPr>
              <w:t>Wells Fargo Bank</w:t>
            </w:r>
          </w:p>
        </w:tc>
        <w:tc>
          <w:tcPr>
            <w:tcW w:w="857" w:type="pct"/>
          </w:tcPr>
          <w:p w:rsidRPr="007D1655" w:rsidR="00F650D6" w:rsidP="007D1655" w:rsidRDefault="004C1CBF" w14:paraId="4D83D76B" w14:textId="54908B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 DNA LLC</w:t>
            </w:r>
          </w:p>
        </w:tc>
      </w:tr>
      <w:tr w:rsidRPr="00204F31" w:rsidR="00F650D6" w:rsidTr="00F650D6" w14:paraId="0D365F9A" w14:textId="55EBF5B1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7C0F1342" w14:textId="2CC51107">
            <w:pPr>
              <w:pStyle w:val="NoSpacing"/>
            </w:pPr>
          </w:p>
        </w:tc>
        <w:tc>
          <w:tcPr>
            <w:tcW w:w="1025" w:type="pct"/>
          </w:tcPr>
          <w:p w:rsidRPr="007D1655" w:rsidR="00F650D6" w:rsidP="007D1655" w:rsidRDefault="00F650D6" w14:paraId="583D6EA0" w14:textId="19948305">
            <w:pPr>
              <w:spacing w:after="0"/>
              <w:rPr>
                <w:sz w:val="20"/>
                <w:szCs w:val="20"/>
              </w:rPr>
            </w:pPr>
            <w:r w:rsidRPr="00275AFC">
              <w:rPr>
                <w:sz w:val="20"/>
                <w:szCs w:val="20"/>
              </w:rPr>
              <w:t>420 Montgomery St</w:t>
            </w:r>
          </w:p>
        </w:tc>
        <w:tc>
          <w:tcPr>
            <w:tcW w:w="857" w:type="pct"/>
          </w:tcPr>
          <w:p w:rsidRPr="007D1655" w:rsidR="00F650D6" w:rsidP="007D1655" w:rsidRDefault="00F650D6" w14:paraId="47C9DC79" w14:textId="5D073997">
            <w:pPr>
              <w:spacing w:after="0"/>
              <w:rPr>
                <w:sz w:val="20"/>
                <w:szCs w:val="20"/>
              </w:rPr>
            </w:pPr>
            <w:r w:rsidRPr="00275AFC">
              <w:rPr>
                <w:sz w:val="20"/>
                <w:szCs w:val="20"/>
              </w:rPr>
              <w:t xml:space="preserve">ABA # </w:t>
            </w:r>
            <w:r w:rsidR="00070E28">
              <w:rPr>
                <w:sz w:val="20"/>
                <w:szCs w:val="20"/>
              </w:rPr>
              <w:t>121000248</w:t>
            </w:r>
          </w:p>
        </w:tc>
      </w:tr>
      <w:tr w:rsidRPr="00204F31" w:rsidR="00F650D6" w:rsidTr="00F650D6" w14:paraId="6AC010DA" w14:textId="261BDA76">
        <w:trPr>
          <w:cantSplit/>
          <w:trHeight w:val="274"/>
        </w:trPr>
        <w:tc>
          <w:tcPr>
            <w:tcW w:w="3118" w:type="pct"/>
            <w:vMerge/>
          </w:tcPr>
          <w:p w:rsidRPr="0092119B" w:rsidR="00F650D6" w:rsidP="007D1655" w:rsidRDefault="00F650D6" w14:paraId="2E34637B" w14:textId="3A1E4D6A">
            <w:pPr>
              <w:pStyle w:val="NoSpacing"/>
            </w:pPr>
          </w:p>
        </w:tc>
        <w:tc>
          <w:tcPr>
            <w:tcW w:w="1025" w:type="pct"/>
          </w:tcPr>
          <w:p w:rsidR="00F650D6" w:rsidP="007D1655" w:rsidRDefault="00F650D6" w14:paraId="1598A5CE" w14:textId="6F6D4090">
            <w:pPr>
              <w:pStyle w:val="NoSpacing"/>
            </w:pPr>
            <w:r w:rsidRPr="00275AFC">
              <w:rPr>
                <w:sz w:val="20"/>
                <w:szCs w:val="20"/>
              </w:rPr>
              <w:t>San Francisco, CA  94101</w:t>
            </w:r>
          </w:p>
        </w:tc>
        <w:tc>
          <w:tcPr>
            <w:tcW w:w="857" w:type="pct"/>
          </w:tcPr>
          <w:p w:rsidR="00F650D6" w:rsidP="007D1655" w:rsidRDefault="00F650D6" w14:paraId="7C4E945D" w14:textId="08221E5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Acct #</w:t>
            </w:r>
            <w:r w:rsidRPr="00275AFC">
              <w:rPr>
                <w:sz w:val="20"/>
                <w:szCs w:val="20"/>
              </w:rPr>
              <w:t xml:space="preserve"> </w:t>
            </w:r>
            <w:r w:rsidR="00070E28">
              <w:rPr>
                <w:sz w:val="20"/>
                <w:szCs w:val="20"/>
              </w:rPr>
              <w:t>1764653315</w:t>
            </w:r>
          </w:p>
          <w:p w:rsidRPr="007D1655" w:rsidR="00F650D6" w:rsidP="007D1655" w:rsidRDefault="00F650D6" w14:paraId="1C1D8783" w14:textId="2EFEB410">
            <w:pPr>
              <w:spacing w:after="0"/>
              <w:rPr>
                <w:sz w:val="20"/>
                <w:szCs w:val="20"/>
              </w:rPr>
            </w:pPr>
          </w:p>
        </w:tc>
      </w:tr>
    </w:tbl>
    <w:p w:rsidRPr="00DB3913" w:rsidR="00D54DEE" w:rsidP="00D54DEE" w:rsidRDefault="00D54DEE" w14:paraId="46F86071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106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6390"/>
        <w:gridCol w:w="4225"/>
      </w:tblGrid>
      <w:tr w:rsidRPr="00B55096" w:rsidR="00B55096" w:rsidTr="00B55096" w14:paraId="4AC601FE" w14:textId="77777777">
        <w:tc>
          <w:tcPr>
            <w:tcW w:w="6390" w:type="dxa"/>
            <w:shd w:val="clear" w:color="auto" w:fill="auto"/>
          </w:tcPr>
          <w:p w:rsidRPr="00B55096" w:rsidR="00B55096" w:rsidP="00585AA9" w:rsidRDefault="00B55096" w14:paraId="1F6A3D4A" w14:textId="250A1645">
            <w:pPr>
              <w:pStyle w:val="Heading1"/>
              <w:rPr>
                <w:sz w:val="22"/>
                <w:szCs w:val="22"/>
              </w:rPr>
            </w:pPr>
            <w:r w:rsidRPr="00B55096">
              <w:rPr>
                <w:sz w:val="22"/>
                <w:szCs w:val="22"/>
              </w:rPr>
              <w:t xml:space="preserve">Project No: </w:t>
            </w:r>
            <w:sdt>
              <w:sdtPr>
                <w:rPr>
                  <w:b w:val="0"/>
                  <w:bCs/>
                  <w:sz w:val="22"/>
                  <w:szCs w:val="22"/>
                </w:rPr>
                <w:alias w:val="#Nav: /Header/ExternalDocumentNo"/>
                <w:tag w:val="#Nav: StandardSalesInvoice_DNA/51306"/>
                <w:id w:val="276693287"/>
                <w:placeholder>
                  <w:docPart w:val="EE541674DABB4CA8AA2BCC0315848DFD"/>
                </w:placeholder>
                <w:dataBinding w:prefixMappings="xmlns:ns0='urn:microsoft-dynamics-nav/reports/StandardSalesInvoice_DNA/51306/'" w:xpath="/ns0:NavWordReportXmlPart[1]/ns0:Header[1]/ns0:ExternalDocumentNo[1]" w:storeItemID="{9BB93E0F-EDCA-4F09-A1AF-070B1E27A6D6}"/>
                <w:text/>
              </w:sdtPr>
              <w:sdtContent>
                <w:proofErr w:type="spellStart"/>
                <w:r w:rsidRPr="00B55096">
                  <w:rPr>
                    <w:b w:val="0"/>
                    <w:bCs/>
                    <w:sz w:val="22"/>
                    <w:szCs w:val="22"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4225" w:type="dxa"/>
            <w:shd w:val="clear" w:color="auto" w:fill="auto"/>
          </w:tcPr>
          <w:p w:rsidRPr="00B55096" w:rsidR="00B55096" w:rsidP="00585AA9" w:rsidRDefault="00B55096" w14:paraId="67BFF926" w14:textId="64FC6B04">
            <w:pPr>
              <w:pStyle w:val="Heading1"/>
              <w:rPr>
                <w:sz w:val="22"/>
                <w:szCs w:val="22"/>
              </w:rPr>
            </w:pPr>
            <w:r w:rsidRPr="00B55096">
              <w:rPr>
                <w:sz w:val="22"/>
                <w:szCs w:val="22"/>
              </w:rPr>
              <w:t xml:space="preserve">    Terms:   </w:t>
            </w:r>
            <w:sdt>
              <w:sdtPr>
                <w:rPr>
                  <w:b w:val="0"/>
                  <w:bCs/>
                  <w:sz w:val="22"/>
                  <w:szCs w:val="22"/>
                </w:rPr>
                <w:alias w:val="#Nav: /Header/PaymentTermsDescription"/>
                <w:tag w:val="#Nav: StandardSalesInvoice_DNA/51306"/>
                <w:id w:val="815911317"/>
                <w:placeholder>
                  <w:docPart w:val="EE541674DABB4CA8AA2BCC0315848DFD"/>
                </w:placeholder>
                <w:dataBinding w:prefixMappings="xmlns:ns0='urn:microsoft-dynamics-nav/reports/StandardSalesInvoice_DNA/51306/'" w:xpath="/ns0:NavWordReportXmlPart[1]/ns0:Header[1]/ns0:PaymentTermsDescription[1]" w:storeItemID="{9BB93E0F-EDCA-4F09-A1AF-070B1E27A6D6}"/>
                <w:text/>
              </w:sdtPr>
              <w:sdtContent>
                <w:proofErr w:type="spellStart"/>
                <w:r w:rsidRPr="00B55096">
                  <w:rPr>
                    <w:b w:val="0"/>
                    <w:bCs/>
                    <w:sz w:val="22"/>
                    <w:szCs w:val="22"/>
                  </w:rPr>
                  <w:t>PaymentTermsDescription</w:t>
                </w:r>
                <w:proofErr w:type="spellEnd"/>
              </w:sdtContent>
            </w:sdt>
          </w:p>
        </w:tc>
      </w:tr>
    </w:tbl>
    <w:p w:rsidRPr="00365C4E" w:rsidR="00D54DEE" w:rsidP="00FB7FCF" w:rsidRDefault="00D54DEE" w14:paraId="01E74C70" w14:textId="4EF25AA2">
      <w:pPr>
        <w:spacing w:after="0"/>
      </w:pPr>
    </w:p>
    <w:tbl>
      <w:tblPr>
        <w:tblW w:w="10535" w:type="dxa"/>
        <w:tblInd w:w="-5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620"/>
        <w:gridCol w:w="1260"/>
        <w:gridCol w:w="1260"/>
        <w:gridCol w:w="1625"/>
        <w:gridCol w:w="1350"/>
        <w:gridCol w:w="810"/>
        <w:gridCol w:w="715"/>
        <w:gridCol w:w="905"/>
        <w:gridCol w:w="990"/>
      </w:tblGrid>
      <w:tr w:rsidRPr="00DB3913" w:rsidR="001474C0" w:rsidTr="00811FF1" w14:paraId="51164B3F" w14:textId="77777777">
        <w:trPr>
          <w:trHeight w:val="560"/>
          <w:tblHeader/>
        </w:trPr>
        <w:tc>
          <w:tcPr>
            <w:tcW w:w="5765" w:type="dxa"/>
            <w:gridSpan w:val="4"/>
            <w:shd w:val="clear" w:color="auto" w:fill="D5E3F3"/>
          </w:tcPr>
          <w:p w:rsidR="001474C0" w:rsidP="00020955" w:rsidRDefault="001474C0" w14:paraId="5C8549A6" w14:textId="1BCB27FF">
            <w:pPr>
              <w:pStyle w:val="Heading1"/>
              <w:spacing w:before="180"/>
              <w:jc w:val="center"/>
            </w:pPr>
            <w:r>
              <w:t>Description</w:t>
            </w:r>
          </w:p>
        </w:tc>
        <w:tc>
          <w:tcPr>
            <w:tcW w:w="1350" w:type="dxa"/>
            <w:shd w:val="clear" w:color="auto" w:fill="D5E3F3"/>
          </w:tcPr>
          <w:p w:rsidR="001474C0" w:rsidP="001474C0" w:rsidRDefault="001474C0" w14:paraId="6B3B36C4" w14:textId="4E6DD4A9">
            <w:pPr>
              <w:pStyle w:val="Heading1"/>
              <w:spacing w:before="180"/>
              <w:jc w:val="center"/>
            </w:pPr>
            <w:r>
              <w:t>Resource</w:t>
            </w:r>
          </w:p>
        </w:tc>
        <w:tc>
          <w:tcPr>
            <w:tcW w:w="810" w:type="dxa"/>
            <w:shd w:val="clear" w:color="auto" w:fill="D5E3F3"/>
          </w:tcPr>
          <w:p w:rsidR="001474C0" w:rsidP="00020955" w:rsidRDefault="001474C0" w14:paraId="1E2C17B3" w14:textId="71191B5A">
            <w:pPr>
              <w:pStyle w:val="Heading1"/>
              <w:spacing w:before="180"/>
              <w:jc w:val="center"/>
            </w:pPr>
            <w:r>
              <w:t>Quantity</w:t>
            </w:r>
          </w:p>
        </w:tc>
        <w:tc>
          <w:tcPr>
            <w:tcW w:w="715" w:type="dxa"/>
            <w:shd w:val="clear" w:color="auto" w:fill="D5E3F3"/>
            <w:vAlign w:val="bottom"/>
          </w:tcPr>
          <w:p w:rsidRPr="00DB3913" w:rsidR="001474C0" w:rsidP="00020955" w:rsidRDefault="001474C0" w14:paraId="2A3EAADB" w14:textId="5BBC8F37">
            <w:pPr>
              <w:pStyle w:val="Heading1"/>
              <w:spacing w:after="200"/>
              <w:jc w:val="center"/>
            </w:pPr>
            <w:r>
              <w:t>Unit</w:t>
            </w:r>
          </w:p>
        </w:tc>
        <w:tc>
          <w:tcPr>
            <w:tcW w:w="905" w:type="dxa"/>
            <w:shd w:val="clear" w:color="auto" w:fill="D5E3F3"/>
            <w:vAlign w:val="bottom"/>
          </w:tcPr>
          <w:p w:rsidRPr="00DB3913" w:rsidR="001474C0" w:rsidP="00020955" w:rsidRDefault="001474C0" w14:paraId="4CF00949" w14:textId="567EFA2E">
            <w:pPr>
              <w:pStyle w:val="Heading1"/>
              <w:spacing w:after="200"/>
              <w:jc w:val="center"/>
            </w:pPr>
            <w:r>
              <w:t>Unit Price</w:t>
            </w:r>
          </w:p>
        </w:tc>
        <w:tc>
          <w:tcPr>
            <w:tcW w:w="990" w:type="dxa"/>
            <w:shd w:val="clear" w:color="auto" w:fill="D5E3F3"/>
            <w:tcMar>
              <w:right w:w="0" w:type="dxa"/>
            </w:tcMar>
            <w:vAlign w:val="bottom"/>
          </w:tcPr>
          <w:p w:rsidRPr="00DB3913" w:rsidR="001474C0" w:rsidP="00020955" w:rsidRDefault="001474C0" w14:paraId="2FA11102" w14:textId="70AD5454">
            <w:pPr>
              <w:pStyle w:val="Heading1"/>
              <w:spacing w:after="200"/>
              <w:jc w:val="center"/>
            </w:pPr>
            <w:r>
              <w:t>Line Amount</w:t>
            </w:r>
          </w:p>
        </w:tc>
      </w:tr>
      <w:tr w:rsidRPr="00FD3C3E" w:rsidR="001474C0" w:rsidTr="00811FF1" w14:paraId="15F29CA1" w14:textId="77777777">
        <w:trPr>
          <w:trHeight w:val="186"/>
        </w:trPr>
        <w:tc>
          <w:tcPr>
            <w:tcW w:w="1620" w:type="dxa"/>
          </w:tcPr>
          <w:p w:rsidRPr="00FD3C3E" w:rsidR="001474C0" w:rsidP="00020955" w:rsidRDefault="001474C0" w14:paraId="247EB82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Pr="00FD3C3E" w:rsidR="001474C0" w:rsidP="00020955" w:rsidRDefault="001474C0" w14:paraId="59B54CDB" w14:textId="53B010B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Pr="00FD3C3E" w:rsidR="001474C0" w:rsidP="00020955" w:rsidRDefault="001474C0" w14:paraId="42107D1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:rsidRPr="00FD3C3E" w:rsidR="001474C0" w:rsidP="00020955" w:rsidRDefault="001474C0" w14:paraId="150DB32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Pr="00FD3C3E" w:rsidR="001474C0" w:rsidP="00020955" w:rsidRDefault="001474C0" w14:paraId="73782D3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Pr="00FD3C3E" w:rsidR="001474C0" w:rsidP="00020955" w:rsidRDefault="001474C0" w14:paraId="3CF323CB" w14:textId="59B0ECC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:rsidRPr="00FD3C3E" w:rsidR="001474C0" w:rsidP="00020955" w:rsidRDefault="001474C0" w14:paraId="0D9CCBA2" w14:textId="1C95E1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Pr="00FD3C3E" w:rsidR="001474C0" w:rsidP="00020955" w:rsidRDefault="001474C0" w14:paraId="4FB9070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0" w:type="dxa"/>
            <w:tcMar>
              <w:right w:w="0" w:type="dxa"/>
            </w:tcMar>
          </w:tcPr>
          <w:p w:rsidRPr="00FD3C3E" w:rsidR="001474C0" w:rsidP="00020955" w:rsidRDefault="001474C0" w14:paraId="085091B6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sz w:val="20"/>
            <w:szCs w:val="20"/>
          </w:rPr>
          <w:alias w:val="#Nav: /Header/Line"/>
          <w:tag w:val="#Nav: StandardSalesInvoice_DNA/51306"/>
          <w:id w:val="1701895779"/>
          <w15:dataBinding w:prefixMappings="xmlns:ns0='urn:microsoft-dynamics-nav/reports/StandardSalesInvoice_DNA/51306/'" w:xpath="/ns0:NavWordReportXmlPart[1]/ns0:Header[1]/ns0:Line" w:storeItemID="{9BB93E0F-EDCA-4F09-A1AF-070B1E27A6D6}"/>
          <w15:repeatingSection/>
        </w:sdtPr>
        <w:sdtContent>
          <w:sdt>
            <w:sdtPr>
              <w:rPr>
                <w:sz w:val="20"/>
                <w:szCs w:val="20"/>
              </w:rPr>
              <w:id w:val="-1928420689"/>
              <w:placeholder>
                <w:docPart w:val="566505C5C4014127B70B51607C232F78"/>
              </w:placeholder>
              <w15:repeatingSectionItem/>
            </w:sdtPr>
            <w:sdtContent>
              <w:tr w:rsidRPr="00FD3C3E" w:rsidR="001474C0" w:rsidTr="00811FF1" w14:paraId="65DEA95D" w14:textId="77777777">
                <w:trPr>
                  <w:trHeight w:val="360"/>
                </w:trPr>
                <w:tc>
                  <w:tcPr>
                    <w:tcW w:w="5765" w:type="dxa"/>
                    <w:gridSpan w:val="4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DocumentCommentLine"/>
                      <w:tag w:val="#Nav: StandardSalesInvoice_DNA/51306"/>
                      <w:id w:val="-1517602639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DocumentCommentLine[1]" w:storeItemID="{9BB93E0F-EDCA-4F09-A1AF-070B1E27A6D6}"/>
                      <w:text/>
                    </w:sdtPr>
                    <w:sdtContent>
                      <w:p w:rsidRPr="00B225AF" w:rsidR="001474C0" w:rsidP="000C1E6F" w:rsidRDefault="0038016C" w14:paraId="12D4C1F8" w14:textId="4DFEF218">
                        <w:pPr>
                          <w:pStyle w:val="RightAlign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DocumentCommentLine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#Nav: /Header/Line/ResourceName"/>
                    <w:tag w:val="#Nav: StandardSalesInvoice_DNA/51306"/>
                    <w:id w:val="-680592398"/>
                    <w:placeholder>
                      <w:docPart w:val="DefaultPlaceholder_-1854013440"/>
                    </w:placeholder>
                    <w:dataBinding w:prefixMappings="xmlns:ns0='urn:microsoft-dynamics-nav/reports/StandardSalesInvoice_DNA/51306/'" w:xpath="/ns0:NavWordReportXmlPart[1]/ns0:Header[1]/ns0:Line[1]/ns0:ResourceName[1]" w:storeItemID="{9BB93E0F-EDCA-4F09-A1AF-070B1E27A6D6}"/>
                    <w:text/>
                  </w:sdtPr>
                  <w:sdtContent>
                    <w:tc>
                      <w:tcPr>
                        <w:tcW w:w="1350" w:type="dxa"/>
                      </w:tcPr>
                      <w:p w:rsidR="001474C0" w:rsidP="000C1E6F" w:rsidRDefault="001474C0" w14:paraId="2B6C4B82" w14:textId="22F2B4D7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ResourceName</w:t>
                        </w:r>
                      </w:p>
                    </w:tc>
                  </w:sdtContent>
                </w:sdt>
                <w:tc>
                  <w:tcPr>
                    <w:tcW w:w="810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Quantity_Line"/>
                      <w:tag w:val="#Nav: StandardSalesInvoice_DNA/51306"/>
                      <w:id w:val="-906678178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Quantity_Line[1]" w:storeItemID="{9BB93E0F-EDCA-4F09-A1AF-070B1E27A6D6}"/>
                      <w:text/>
                    </w:sdtPr>
                    <w:sdtContent>
                      <w:p w:rsidRPr="00B225AF" w:rsidR="001474C0" w:rsidP="000C1E6F" w:rsidRDefault="001474C0" w14:paraId="6001CAB6" w14:textId="646C57AC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Quantity_Line</w:t>
                        </w:r>
                      </w:p>
                    </w:sdtContent>
                  </w:sdt>
                </w:tc>
                <w:tc>
                  <w:tcPr>
                    <w:tcW w:w="715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UnitOfMeasure"/>
                      <w:tag w:val="#Nav: StandardSalesInvoice_DNA/51306"/>
                      <w:id w:val="1418976200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UnitOfMeasure[1]" w:storeItemID="{9BB93E0F-EDCA-4F09-A1AF-070B1E27A6D6}"/>
                      <w:text/>
                    </w:sdtPr>
                    <w:sdtContent>
                      <w:p w:rsidRPr="009B5795" w:rsidR="001474C0" w:rsidP="000C1E6F" w:rsidRDefault="001474C0" w14:paraId="17870D2B" w14:textId="121F9034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UnitOfMeasure</w:t>
                        </w:r>
                      </w:p>
                    </w:sdtContent>
                  </w:sdt>
                </w:tc>
                <w:tc>
                  <w:tcPr>
                    <w:tcW w:w="905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UnitPrice"/>
                      <w:tag w:val="#Nav: StandardSalesInvoice_DNA/51306"/>
                      <w:id w:val="1957060749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UnitPrice[1]" w:storeItemID="{9BB93E0F-EDCA-4F09-A1AF-070B1E27A6D6}"/>
                      <w:text/>
                    </w:sdtPr>
                    <w:sdtContent>
                      <w:p w:rsidRPr="009B5795" w:rsidR="001474C0" w:rsidP="000C1E6F" w:rsidRDefault="001474C0" w14:paraId="22CA66E9" w14:textId="76BFE224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UnitPrice</w:t>
                        </w:r>
                      </w:p>
                    </w:sdtContent>
                  </w:sdt>
                </w:tc>
                <w:tc>
                  <w:tcPr>
                    <w:tcW w:w="990" w:type="dxa"/>
                    <w:tcMar>
                      <w:right w:w="0" w:type="dxa"/>
                    </w:tcMar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LineAmount_Line"/>
                      <w:tag w:val="#Nav: StandardSalesInvoice_DNA/51306"/>
                      <w:id w:val="1308819300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LineAmount_Line[1]" w:storeItemID="{9BB93E0F-EDCA-4F09-A1AF-070B1E27A6D6}"/>
                      <w:text/>
                    </w:sdtPr>
                    <w:sdtContent>
                      <w:p w:rsidRPr="009B5795" w:rsidR="001474C0" w:rsidP="000C1E6F" w:rsidRDefault="001474C0" w14:paraId="49DAB1AA" w14:textId="3CBFF2F0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LineAmount_Line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Pr="00FD3C3E" w:rsidR="001474C0" w:rsidTr="00811FF1" w14:paraId="06A4D3EB" w14:textId="77777777">
        <w:trPr>
          <w:trHeight w:val="147"/>
        </w:trPr>
        <w:tc>
          <w:tcPr>
            <w:tcW w:w="7925" w:type="dxa"/>
            <w:gridSpan w:val="6"/>
          </w:tcPr>
          <w:p w:rsidR="001474C0" w:rsidP="00020955" w:rsidRDefault="001474C0" w14:paraId="61AF3DF5" w14:textId="749994E3">
            <w:pPr>
              <w:pStyle w:val="RightAlign"/>
              <w:spacing w:before="140"/>
              <w:jc w:val="left"/>
              <w:rPr>
                <w:b/>
              </w:rPr>
            </w:pPr>
          </w:p>
          <w:p w:rsidR="001474C0" w:rsidP="00020955" w:rsidRDefault="001474C0" w14:paraId="190D1647" w14:textId="042F8595">
            <w:pPr>
              <w:pStyle w:val="RightAlign"/>
              <w:spacing w:before="140"/>
              <w:jc w:val="left"/>
              <w:rPr>
                <w:b/>
              </w:rPr>
            </w:pPr>
          </w:p>
        </w:tc>
        <w:tc>
          <w:tcPr>
            <w:tcW w:w="1620" w:type="dxa"/>
            <w:gridSpan w:val="2"/>
            <w:shd w:val="clear" w:color="auto" w:fill="auto"/>
          </w:tcPr>
          <w:p w:rsidRPr="009368BF" w:rsidR="001474C0" w:rsidP="00020955" w:rsidRDefault="001474C0" w14:paraId="261C6262" w14:textId="77777777">
            <w:pPr>
              <w:pStyle w:val="RightAlign"/>
              <w:spacing w:before="1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990" w:type="dxa"/>
            <w:shd w:val="clear" w:color="auto" w:fill="auto"/>
          </w:tcPr>
          <w:p w:rsidR="001474C0" w:rsidP="00807F75" w:rsidRDefault="001474C0" w14:paraId="29F7131C" w14:textId="77777777">
            <w:pPr>
              <w:pStyle w:val="RightAlign"/>
              <w:spacing w:before="140"/>
              <w:jc w:val="center"/>
              <w:rPr>
                <w:sz w:val="20"/>
                <w:szCs w:val="20"/>
              </w:rPr>
            </w:pPr>
          </w:p>
        </w:tc>
      </w:tr>
      <w:tr w:rsidRPr="00FD3C3E" w:rsidR="001474C0" w:rsidTr="00811FF1" w14:paraId="79718EEB" w14:textId="77777777">
        <w:trPr>
          <w:trHeight w:val="147"/>
        </w:trPr>
        <w:tc>
          <w:tcPr>
            <w:tcW w:w="7925" w:type="dxa"/>
            <w:gridSpan w:val="6"/>
          </w:tcPr>
          <w:p w:rsidRPr="00FD3C3E" w:rsidR="001474C0" w:rsidP="00020955" w:rsidRDefault="001474C0" w14:paraId="16D4EEB1" w14:textId="4F6FE818">
            <w:pPr>
              <w:pStyle w:val="RightAlign"/>
              <w:spacing w:before="14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D5E3F3"/>
          </w:tcPr>
          <w:p w:rsidRPr="009368BF" w:rsidR="001474C0" w:rsidP="00020955" w:rsidRDefault="001474C0" w14:paraId="317F00F8" w14:textId="495D7FBF">
            <w:pPr>
              <w:pStyle w:val="RightAlign"/>
              <w:spacing w:before="14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Pr="009368BF">
              <w:rPr>
                <w:rFonts w:asciiTheme="majorHAnsi" w:hAnsiTheme="majorHAnsi" w:cstheme="majorHAnsi"/>
              </w:rPr>
              <w:t xml:space="preserve">Invoice Total </w:t>
            </w:r>
            <w:r>
              <w:rPr>
                <w:rFonts w:asciiTheme="majorHAnsi" w:hAnsiTheme="majorHAnsi" w:cstheme="majorHAnsi"/>
              </w:rPr>
              <w:t xml:space="preserve">  $</w:t>
            </w:r>
            <w:r w:rsidRPr="009368BF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990" w:type="dxa"/>
            <w:shd w:val="clear" w:color="auto" w:fill="D5E3F3"/>
          </w:tcPr>
          <w:sdt>
            <w:sdtPr>
              <w:rPr>
                <w:sz w:val="20"/>
                <w:szCs w:val="20"/>
              </w:rPr>
              <w:alias w:val="#Nav: /Header/Totals/TotalAmountIncludingVAT"/>
              <w:tag w:val="#Nav: StandardSalesInvoice_DNA/51306"/>
              <w:id w:val="-525951011"/>
              <w:placeholder>
                <w:docPart w:val="E71EBAC5BE684B1899989D810A871DB6"/>
              </w:placeholder>
              <w:dataBinding w:prefixMappings="xmlns:ns0='urn:microsoft-dynamics-nav/reports/StandardSalesInvoice_DNA/51306/'" w:xpath="/ns0:NavWordReportXmlPart[1]/ns0:Header[1]/ns0:Totals[1]/ns0:TotalAmountIncludingVAT[1]" w:storeItemID="{9BB93E0F-EDCA-4F09-A1AF-070B1E27A6D6}"/>
              <w:text/>
            </w:sdtPr>
            <w:sdtContent>
              <w:p w:rsidRPr="00C61321" w:rsidR="001474C0" w:rsidP="00B55096" w:rsidRDefault="001474C0" w14:paraId="07EBBAFF" w14:textId="4F63D277">
                <w:pPr>
                  <w:pStyle w:val="RightAlign"/>
                  <w:spacing w:before="14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TotalAmountIncludingVAT</w:t>
                </w:r>
              </w:p>
            </w:sdtContent>
          </w:sdt>
        </w:tc>
      </w:tr>
    </w:tbl>
    <w:p w:rsidR="00275AFC" w:rsidP="009578F1" w:rsidRDefault="00275AFC" w14:paraId="6C2DA91C" w14:textId="6896AE42">
      <w:pPr>
        <w:spacing w:after="0"/>
        <w:rPr>
          <w:sz w:val="18"/>
          <w:szCs w:val="18"/>
        </w:rPr>
        <w:sectPr w:rsidR="00275AFC" w:rsidSect="00603BAC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567" w:bottom="567" w:left="1134" w:header="567" w:footer="567" w:gutter="0"/>
          <w:cols w:space="708"/>
          <w:titlePg/>
          <w:docGrid w:linePitch="360"/>
        </w:sectPr>
      </w:pPr>
    </w:p>
    <w:p w:rsidR="00E75BA1" w:rsidP="0076576D" w:rsidRDefault="00E75BA1" w14:paraId="20761400" w14:textId="095F4FD9">
      <w:pPr>
        <w:rPr>
          <w:sz w:val="16"/>
          <w:szCs w:val="16"/>
        </w:rPr>
        <w:sectPr w:rsidR="00E75BA1" w:rsidSect="00603BAC">
          <w:type w:val="continuous"/>
          <w:pgSz w:w="12240" w:h="15840" w:code="1"/>
          <w:pgMar w:top="562" w:right="562" w:bottom="562" w:left="1138" w:header="562" w:footer="562" w:gutter="0"/>
          <w:cols w:space="708" w:num="2"/>
          <w:titlePg/>
          <w:docGrid w:linePitch="360"/>
        </w:sectPr>
      </w:pPr>
    </w:p>
    <w:p w:rsidR="00992091" w:rsidP="0076576D" w:rsidRDefault="00992091" w14:paraId="31BF9038" w14:textId="77777777">
      <w:pPr>
        <w:rPr>
          <w:sz w:val="16"/>
          <w:szCs w:val="16"/>
        </w:rPr>
      </w:pPr>
    </w:p>
    <w:sectPr w:rsidR="00992091" w:rsidSect="00603BAC">
      <w:footerReference w:type="default" r:id="rId13"/>
      <w:type w:val="continuous"/>
      <w:pgSz w:w="12240" w:h="15840"/>
      <w:pgMar w:top="1440" w:right="1440" w:bottom="1152" w:left="1440" w:header="720" w:footer="720" w:gutter="0"/>
      <w:cols w:space="720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3BAC" w:rsidP="00E40C63" w:rsidRDefault="00603BAC" w14:paraId="48ECFB40" w14:textId="77777777">
      <w:pPr>
        <w:spacing w:after="0"/>
      </w:pPr>
      <w:r>
        <w:separator/>
      </w:r>
    </w:p>
  </w:endnote>
  <w:endnote w:type="continuationSeparator" w:id="0">
    <w:p w:rsidR="00603BAC" w:rsidP="00E40C63" w:rsidRDefault="00603BAC" w14:paraId="419A185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72474" w:rsidR="00781AD1" w:rsidP="00781AD1" w:rsidRDefault="00781AD1" w14:paraId="273526AB" w14:textId="77777777">
    <w:pPr>
      <w:pStyle w:val="Footer"/>
      <w:jc w:val="center"/>
      <w:rPr>
        <w:b/>
        <w:bCs/>
        <w:i/>
        <w:iCs/>
        <w:color w:val="3777BC"/>
      </w:rPr>
    </w:pPr>
    <w:r w:rsidRPr="00E72474">
      <w:rPr>
        <w:b/>
        <w:bCs/>
        <w:i/>
        <w:iCs/>
        <w:color w:val="3777BC"/>
      </w:rPr>
      <w:t>Thank you for your business!</w:t>
    </w:r>
  </w:p>
  <w:p w:rsidRPr="00781AD1" w:rsidR="002A6AA3" w:rsidP="00781AD1" w:rsidRDefault="00781AD1" w14:paraId="77A4AE78" w14:textId="649B94E4">
    <w:pPr>
      <w:pStyle w:val="Footer"/>
      <w:jc w:val="center"/>
      <w:rPr>
        <w:color w:val="3777BC"/>
      </w:rPr>
    </w:pPr>
    <w:r w:rsidRPr="00E72474">
      <w:rPr>
        <w:color w:val="3777BC"/>
      </w:rPr>
      <w:t xml:space="preserve">NAV DNA, LLC – 401 E Jackson St – Suite 3300 – </w:t>
    </w:r>
    <w:r>
      <w:rPr>
        <w:color w:val="3777BC"/>
      </w:rPr>
      <w:t>Tampa,</w:t>
    </w:r>
    <w:r w:rsidRPr="00E72474">
      <w:rPr>
        <w:color w:val="3777BC"/>
      </w:rPr>
      <w:t xml:space="preserve"> FL  33602  .  Phone: 813-421-8338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460B" w:rsidR="00B23CAB" w:rsidP="00B23CAB" w:rsidRDefault="00B23CAB" w14:paraId="34DDF3E2" w14:textId="77777777">
    <w:pPr>
      <w:pStyle w:val="Footer"/>
      <w:jc w:val="center"/>
      <w:rPr>
        <w:b/>
        <w:bCs/>
        <w:i/>
        <w:iCs/>
        <w:color w:val="0070C0"/>
      </w:rPr>
    </w:pPr>
    <w:r w:rsidRPr="00B23CAB">
      <w:rPr>
        <w:b/>
        <w:bCs/>
        <w:i/>
        <w:iCs/>
        <w:color w:val="0070C0"/>
      </w:rPr>
      <w:t>Thank you for</w:t>
    </w:r>
    <w:r w:rsidRPr="001D460B">
      <w:rPr>
        <w:b/>
        <w:bCs/>
        <w:i/>
        <w:iCs/>
        <w:color w:val="0070C0"/>
      </w:rPr>
      <w:t xml:space="preserve"> your business!</w:t>
    </w:r>
  </w:p>
  <w:p w:rsidRPr="001D460B" w:rsidR="00B23CAB" w:rsidP="00B23CAB" w:rsidRDefault="00B23CAB" w14:paraId="41E1E59D" w14:textId="2DEFBDC0">
    <w:pPr>
      <w:pStyle w:val="Footer"/>
      <w:jc w:val="center"/>
      <w:rPr>
        <w:color w:val="0070C0"/>
      </w:rPr>
    </w:pPr>
    <w:r w:rsidRPr="001D460B">
      <w:rPr>
        <w:color w:val="0070C0"/>
      </w:rPr>
      <w:t>NAV</w:t>
    </w:r>
    <w:r w:rsidR="00992091">
      <w:rPr>
        <w:color w:val="0070C0"/>
      </w:rPr>
      <w:t>DNA</w:t>
    </w:r>
    <w:r w:rsidRPr="001D460B">
      <w:rPr>
        <w:color w:val="0070C0"/>
      </w:rPr>
      <w:t xml:space="preserve"> – 401 E Jackson St – Suite 3300 – Clearwater, FL  33602  .  Phone: 813-421-8338</w:t>
    </w:r>
  </w:p>
  <w:p w:rsidRPr="00E72474" w:rsidR="00F0367B" w:rsidP="00F82737" w:rsidRDefault="00F0367B" w14:paraId="5201AA9E" w14:textId="77777777">
    <w:pPr>
      <w:pStyle w:val="Footer"/>
      <w:rPr>
        <w:color w:val="3777B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460B" w:rsidR="00F82737" w:rsidP="00F82737" w:rsidRDefault="00F82737" w14:paraId="6C6F4963" w14:textId="77777777">
    <w:pPr>
      <w:pStyle w:val="Footer"/>
      <w:jc w:val="center"/>
      <w:rPr>
        <w:b/>
        <w:bCs/>
        <w:i/>
        <w:iCs/>
        <w:color w:val="0070C0"/>
      </w:rPr>
    </w:pPr>
    <w:r w:rsidRPr="001D460B">
      <w:rPr>
        <w:b/>
        <w:bCs/>
        <w:i/>
        <w:iCs/>
        <w:color w:val="0070C0"/>
      </w:rPr>
      <w:t>Thank you for your business!</w:t>
    </w:r>
  </w:p>
  <w:p w:rsidRPr="001D460B" w:rsidR="00F82737" w:rsidP="00F82737" w:rsidRDefault="00F82737" w14:paraId="045F3D0D" w14:textId="36E12D88">
    <w:pPr>
      <w:pStyle w:val="Footer"/>
      <w:jc w:val="center"/>
      <w:rPr>
        <w:color w:val="0070C0"/>
      </w:rPr>
    </w:pPr>
    <w:r w:rsidRPr="001D460B">
      <w:rPr>
        <w:color w:val="0070C0"/>
      </w:rPr>
      <w:t>NAV</w:t>
    </w:r>
    <w:r w:rsidR="00992091">
      <w:rPr>
        <w:color w:val="0070C0"/>
      </w:rPr>
      <w:t>DNA</w:t>
    </w:r>
    <w:r w:rsidRPr="001D460B">
      <w:rPr>
        <w:color w:val="0070C0"/>
      </w:rPr>
      <w:t xml:space="preserve"> – 401 E Jackson St – Suite 3300 – Clearwater, FL  33602  .  Phone: 813-421-8338</w:t>
    </w:r>
  </w:p>
  <w:p w:rsidRPr="00F82737" w:rsidR="00A53A14" w:rsidP="00F82737" w:rsidRDefault="00A53A14" w14:paraId="3A3B49CE" w14:textId="606DB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3BAC" w:rsidP="00E40C63" w:rsidRDefault="00603BAC" w14:paraId="0698B18C" w14:textId="77777777">
      <w:pPr>
        <w:spacing w:after="0"/>
      </w:pPr>
      <w:r>
        <w:separator/>
      </w:r>
    </w:p>
  </w:footnote>
  <w:footnote w:type="continuationSeparator" w:id="0">
    <w:p w:rsidR="00603BAC" w:rsidP="00E40C63" w:rsidRDefault="00603BAC" w14:paraId="6E1B9F84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601" w:type="pct"/>
      <w:tblInd w:w="-36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806"/>
    </w:tblGrid>
    <w:tr w:rsidR="00601740" w:rsidTr="00601740" w14:paraId="55851D8B" w14:textId="5D5B046F">
      <w:trPr>
        <w:trHeight w:val="1265"/>
      </w:trPr>
      <w:tc>
        <w:tcPr>
          <w:tcW w:w="5000" w:type="pct"/>
        </w:tcPr>
        <w:tbl>
          <w:tblPr>
            <w:tblStyle w:val="TableGrid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3491"/>
            <w:gridCol w:w="3492"/>
            <w:gridCol w:w="3492"/>
          </w:tblGrid>
          <w:tr w:rsidR="00601740" w:rsidTr="00BA0A5A" w14:paraId="59CA385A" w14:textId="77777777">
            <w:tc>
              <w:tcPr>
                <w:tcW w:w="3491" w:type="dxa"/>
              </w:tcPr>
              <w:p w:rsidR="00601740" w:rsidP="00455B4C" w:rsidRDefault="00781AD1" w14:paraId="636F4543" w14:textId="5C7738D9">
                <w:pPr>
                  <w:jc w:val="center"/>
                  <w:rPr>
                    <w:rStyle w:val="Strong"/>
                  </w:rPr>
                </w:pPr>
                <w:r>
                  <w:rPr>
                    <w:b/>
                    <w:bCs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editId="612033AC" wp14:anchorId="64CCB59F">
                          <wp:simplePos x="0" y="0"/>
                          <wp:positionH relativeFrom="column">
                            <wp:posOffset>201930</wp:posOffset>
                          </wp:positionH>
                          <wp:positionV relativeFrom="paragraph">
                            <wp:posOffset>249555</wp:posOffset>
                          </wp:positionV>
                          <wp:extent cx="2790825" cy="600075"/>
                          <wp:effectExtent l="0" t="0" r="9525" b="9525"/>
                          <wp:wrapNone/>
                          <wp:docPr id="1" name="Text Box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2790825" cy="600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81AD1" w:rsidRDefault="00781AD1" w14:paraId="0DA2356E" w14:textId="658E9025">
                                      <w:r>
                                        <w:rPr>
                                          <w:b/>
                                          <w:noProof/>
                                        </w:rPr>
                                        <w:drawing>
                                          <wp:inline distT="0" distB="0" distL="0" distR="0" wp14:anchorId="293CD653" wp14:editId="71DD2766">
                                            <wp:extent cx="2601595" cy="516620"/>
                                            <wp:effectExtent l="0" t="0" r="0" b="0"/>
                                            <wp:docPr id="2" name="Picture 2" descr="Logo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icture 2" descr="Logo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01595" cy="516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 xmlns:a14="http://schemas.microsoft.com/office/drawing/2010/main" xmlns:pic="http://schemas.openxmlformats.org/drawingml/2006/picture" xmlns:a="http://schemas.openxmlformats.org/drawingml/2006/main">
                      <w:pict>
                        <v:shapetype id="_x0000_t202" coordsize="21600,21600" o:spt="202" path="m,l,21600r21600,l21600,xe" w14:anchorId="64CCB59F">
                          <v:stroke joinstyle="miter"/>
                          <v:path gradientshapeok="t" o:connecttype="rect"/>
                        </v:shapetype>
                        <v:shape id="Text Box 1" style="position:absolute;left:0;text-align:left;margin-left:15.9pt;margin-top:19.65pt;width:219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">
                          <v:textbox>
                            <w:txbxContent>
                              <w:p w:rsidR="00781AD1" w:rsidRDefault="00781AD1" w14:paraId="0DA2356E" w14:textId="658E9025">
                                <w:r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293CD653" wp14:editId="71DD2766">
                                      <wp:extent cx="2601595" cy="516620"/>
                                      <wp:effectExtent l="0" t="0" r="0" b="0"/>
                                      <wp:docPr id="2" name="Picture 2" descr="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 descr="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01595" cy="5166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  <w:tc>
              <w:tcPr>
                <w:tcW w:w="3492" w:type="dxa"/>
              </w:tcPr>
              <w:p w:rsidR="00601740" w:rsidP="0092119B" w:rsidRDefault="00601740" w14:paraId="3EC0F64E" w14:textId="77777777">
                <w:pPr>
                  <w:rPr>
                    <w:rStyle w:val="Strong"/>
                  </w:rPr>
                </w:pPr>
              </w:p>
            </w:tc>
            <w:tc>
              <w:tcPr>
                <w:tcW w:w="3492" w:type="dxa"/>
              </w:tcPr>
              <w:p w:rsidR="00601740" w:rsidP="00BA0A5A" w:rsidRDefault="00601740" w14:paraId="3DE0A88A" w14:textId="026B0AA2">
                <w:pPr>
                  <w:spacing w:after="0"/>
                  <w:jc w:val="right"/>
                  <w:rPr>
                    <w:rStyle w:val="Strong"/>
                    <w:rFonts w:asciiTheme="majorHAnsi" w:hAnsiTheme="majorHAnsi" w:cstheme="majorHAnsi"/>
                    <w:b w:val="0"/>
                    <w:bCs w:val="0"/>
                    <w:sz w:val="32"/>
                    <w:szCs w:val="32"/>
                  </w:rPr>
                </w:pPr>
                <w:r>
                  <w:rPr>
                    <w:rStyle w:val="Strong"/>
                  </w:rPr>
                  <w:t xml:space="preserve">                                                                                                                                  </w:t>
                </w:r>
                <w:r w:rsidRPr="00B55096" w:rsidR="00781AD1">
                  <w:rPr>
                    <w:rFonts w:asciiTheme="majorHAnsi" w:hAnsiTheme="majorHAnsi" w:cstheme="majorHAnsi"/>
                    <w:bCs/>
                    <w:color w:val="3777BC"/>
                    <w:sz w:val="32"/>
                    <w:szCs w:val="32"/>
                  </w:rPr>
                  <w:t>Invoice</w:t>
                </w:r>
              </w:p>
              <w:sdt>
                <w:sdtPr>
                  <w:rPr>
                    <w:bCs/>
                  </w:rPr>
                  <w:alias w:val="#Nav: /Header/DocumentNo"/>
                  <w:tag w:val="#Nav: StandardSalesInvoice_DNA/51306"/>
                  <w:id w:val="-341319324"/>
                  <w:placeholder>
                    <w:docPart w:val="A5A690B721664C3B95EB88D1A694E609"/>
                  </w:placeholder>
                  <w:dataBinding w:prefixMappings="xmlns:ns0='urn:microsoft-dynamics-nav/reports/StandardSalesInvoice_DNA/51306/'" w:xpath="/ns0:NavWordReportXmlPart[1]/ns0:Header[1]/ns0:DocumentNo[1]" w:storeItemID="{9BB93E0F-EDCA-4F09-A1AF-070B1E27A6D6}"/>
                  <w:text/>
                </w:sdtPr>
                <w:sdtContent>
                  <w:p w:rsidRPr="00AE3ABE" w:rsidR="00781AD1" w:rsidP="00781AD1" w:rsidRDefault="00781AD1" w14:paraId="30C6D062" w14:textId="77777777">
                    <w:pPr>
                      <w:tabs>
                        <w:tab w:val="left" w:pos="927"/>
                      </w:tabs>
                      <w:spacing w:after="0"/>
                      <w:jc w:val="right"/>
                      <w:rPr>
                        <w:bCs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Cs/>
                      </w:rPr>
                      <w:t>DocumentNo</w:t>
                    </w:r>
                    <w:proofErr w:type="spellEnd"/>
                  </w:p>
                </w:sdtContent>
              </w:sdt>
              <w:p w:rsidR="00781AD1" w:rsidP="00781AD1" w:rsidRDefault="00000000" w14:paraId="3DFE859E" w14:textId="77777777">
                <w:pPr>
                  <w:spacing w:after="0"/>
                  <w:jc w:val="right"/>
                </w:pPr>
                <w:sdt>
                  <w:sdtPr>
                    <w:rPr>
                      <w:bCs/>
                    </w:rPr>
                    <w:alias w:val="#Nav: /Header/DocumentDate"/>
                    <w:tag w:val="#Nav: StandardSalesInvoice_DNA/51306"/>
                    <w:id w:val="577870997"/>
                    <w:placeholder>
                      <w:docPart w:val="A5A690B721664C3B95EB88D1A694E609"/>
                    </w:placeholder>
                    <w:dataBinding w:prefixMappings="xmlns:ns0='urn:microsoft-dynamics-nav/reports/StandardSalesInvoice_DNA/51306/'" w:xpath="/ns0:NavWordReportXmlPart[1]/ns0:Header[1]/ns0:DocumentDate[1]" w:storeItemID="{9BB93E0F-EDCA-4F09-A1AF-070B1E27A6D6}"/>
                    <w:text/>
                  </w:sdtPr>
                  <w:sdtContent>
                    <w:proofErr w:type="spellStart"/>
                    <w:r w:rsidRPr="00153362" w:rsidR="00781AD1">
                      <w:rPr>
                        <w:bCs/>
                      </w:rPr>
                      <w:t>DocumentDate</w:t>
                    </w:r>
                    <w:proofErr w:type="spellEnd"/>
                  </w:sdtContent>
                </w:sdt>
                <w:r w:rsidR="00781AD1">
                  <w:t xml:space="preserve"> </w:t>
                </w:r>
              </w:p>
              <w:p w:rsidR="00601740" w:rsidP="00781AD1" w:rsidRDefault="0092119B" w14:paraId="0BB5D572" w14:textId="3FABD45B">
                <w:pPr>
                  <w:spacing w:after="0"/>
                  <w:jc w:val="right"/>
                  <w:rPr>
                    <w:rStyle w:val="Strong"/>
                  </w:rPr>
                </w:pPr>
                <w:r>
                  <w:t>Page</w:t>
                </w:r>
                <w:r w:rsidRPr="00204F31">
                  <w:t xml:space="preserve">  </w:t>
                </w:r>
                <w:r w:rsidRPr="00204F31">
                  <w:rPr>
                    <w:bCs/>
                  </w:rPr>
                  <w:fldChar w:fldCharType="begin"/>
                </w:r>
                <w:r w:rsidRPr="00204F31">
                  <w:rPr>
                    <w:bCs/>
                  </w:rPr>
                  <w:instrText xml:space="preserve"> PAGE  \* Arabic  \* MERGEFORMAT </w:instrText>
                </w:r>
                <w:r w:rsidRPr="00204F31">
                  <w:rPr>
                    <w:bCs/>
                  </w:rPr>
                  <w:fldChar w:fldCharType="separate"/>
                </w:r>
                <w:r w:rsidR="008D4036">
                  <w:rPr>
                    <w:bCs/>
                    <w:noProof/>
                  </w:rPr>
                  <w:t>2</w:t>
                </w:r>
                <w:r w:rsidRPr="00204F31">
                  <w:rPr>
                    <w:bCs/>
                  </w:rPr>
                  <w:fldChar w:fldCharType="end"/>
                </w:r>
                <w:r w:rsidRPr="00204F31">
                  <w:t xml:space="preserve"> / </w:t>
                </w:r>
                <w:r w:rsidRPr="00204F31">
                  <w:rPr>
                    <w:bCs/>
                  </w:rPr>
                  <w:fldChar w:fldCharType="begin"/>
                </w:r>
                <w:r w:rsidRPr="00204F31">
                  <w:rPr>
                    <w:bCs/>
                  </w:rPr>
                  <w:instrText xml:space="preserve"> NUMPAGES  \* Arabic  \* MERGEFORMAT </w:instrText>
                </w:r>
                <w:r w:rsidRPr="00204F31">
                  <w:rPr>
                    <w:bCs/>
                  </w:rPr>
                  <w:fldChar w:fldCharType="separate"/>
                </w:r>
                <w:r w:rsidR="008D4036">
                  <w:rPr>
                    <w:bCs/>
                    <w:noProof/>
                  </w:rPr>
                  <w:t>2</w:t>
                </w:r>
                <w:r w:rsidRPr="00204F31">
                  <w:rPr>
                    <w:bCs/>
                  </w:rPr>
                  <w:fldChar w:fldCharType="end"/>
                </w:r>
                <w:r w:rsidR="00601740">
                  <w:t xml:space="preserve">                                                                                                                                                                               </w:t>
                </w:r>
              </w:p>
            </w:tc>
          </w:tr>
        </w:tbl>
        <w:p w:rsidR="00601740" w:rsidP="00455B4C" w:rsidRDefault="00601740" w14:paraId="07C60C7D" w14:textId="77777777">
          <w:pPr>
            <w:jc w:val="center"/>
            <w:rPr>
              <w:rStyle w:val="Strong"/>
            </w:rPr>
          </w:pPr>
        </w:p>
      </w:tc>
    </w:tr>
  </w:tbl>
  <w:p w:rsidRPr="001D1CE2" w:rsidR="00D6006D" w:rsidP="004A0D1E" w:rsidRDefault="00D6006D" w14:paraId="6ECB3F6D" w14:textId="4DA76300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71"/>
      <w:gridCol w:w="3668"/>
    </w:tblGrid>
    <w:tr w:rsidR="00F0367B" w:rsidTr="00F0367B" w14:paraId="6CA6AB02" w14:textId="77777777">
      <w:tc>
        <w:tcPr>
          <w:tcW w:w="3260" w:type="pct"/>
        </w:tcPr>
        <w:p w:rsidR="00F0367B" w:rsidP="00865601" w:rsidRDefault="00070E28" w14:paraId="6BE40620" w14:textId="6AFC6F12">
          <w:pPr>
            <w:pStyle w:val="Header"/>
            <w:tabs>
              <w:tab w:val="left" w:pos="364"/>
            </w:tabs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713DE43F" wp14:editId="6E6A3580">
                <wp:extent cx="4196251" cy="833755"/>
                <wp:effectExtent l="0" t="0" r="0" b="444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NAVDNA-Logo-High-Re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3807" cy="841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0367B">
            <w:rPr>
              <w:b/>
            </w:rPr>
            <w:tab/>
          </w:r>
        </w:p>
        <w:p w:rsidRPr="00865601" w:rsidR="00F0367B" w:rsidP="00865601" w:rsidRDefault="00F0367B" w14:paraId="4CEB5181" w14:textId="20FB832D"/>
      </w:tc>
      <w:tc>
        <w:tcPr>
          <w:tcW w:w="1740" w:type="pct"/>
        </w:tcPr>
        <w:p w:rsidRPr="00B23CAB" w:rsidR="00F0367B" w:rsidP="00501D09" w:rsidRDefault="00F0367B" w14:paraId="5818AF8A" w14:textId="59E0C736">
          <w:pPr>
            <w:tabs>
              <w:tab w:val="left" w:pos="927"/>
            </w:tabs>
            <w:spacing w:after="0"/>
            <w:jc w:val="right"/>
            <w:rPr>
              <w:bCs/>
              <w:color w:val="0070C0"/>
            </w:rPr>
          </w:pPr>
          <w:r>
            <w:rPr>
              <w:bCs/>
            </w:rPr>
            <w:tab/>
          </w:r>
          <w:r w:rsidRPr="00B23CAB" w:rsidR="00153362">
            <w:rPr>
              <w:rFonts w:asciiTheme="majorHAnsi" w:hAnsiTheme="majorHAnsi" w:cstheme="majorHAnsi"/>
              <w:bCs/>
              <w:color w:val="0070C0"/>
              <w:sz w:val="32"/>
              <w:szCs w:val="32"/>
            </w:rPr>
            <w:t>Invoice</w:t>
          </w:r>
        </w:p>
        <w:sdt>
          <w:sdtPr>
            <w:rPr>
              <w:bCs/>
            </w:rPr>
            <w:alias w:val="#Nav: /Header/DocumentNo"/>
            <w:tag w:val="#Nav: StandardSalesInvoice_DNA/51306"/>
            <w:id w:val="-2031941924"/>
            <w:placeholder>
              <w:docPart w:val="DefaultPlaceholder_-1854013440"/>
            </w:placeholder>
            <w:dataBinding w:prefixMappings="xmlns:ns0='urn:microsoft-dynamics-nav/reports/StandardSalesInvoice_DNA/51306/'" w:xpath="/ns0:NavWordReportXmlPart[1]/ns0:Header[1]/ns0:DocumentNo[1]" w:storeItemID="{9BB93E0F-EDCA-4F09-A1AF-070B1E27A6D6}"/>
            <w:text/>
          </w:sdtPr>
          <w:sdtContent>
            <w:p w:rsidRPr="00AE3ABE" w:rsidR="00F0367B" w:rsidP="00501D09" w:rsidRDefault="008D4036" w14:paraId="3CFF15CD" w14:textId="4ABCAE27">
              <w:pPr>
                <w:tabs>
                  <w:tab w:val="left" w:pos="927"/>
                </w:tabs>
                <w:spacing w:after="0"/>
                <w:jc w:val="right"/>
                <w:rPr>
                  <w:bCs/>
                  <w:sz w:val="36"/>
                  <w:szCs w:val="36"/>
                </w:rPr>
              </w:pPr>
              <w:proofErr w:type="spellStart"/>
              <w:r>
                <w:rPr>
                  <w:bCs/>
                </w:rPr>
                <w:t>DocumentNo</w:t>
              </w:r>
              <w:proofErr w:type="spellEnd"/>
            </w:p>
          </w:sdtContent>
        </w:sdt>
        <w:sdt>
          <w:sdtPr>
            <w:rPr>
              <w:bCs/>
            </w:rPr>
            <w:alias w:val="#Nav: /Header/DocumentDate"/>
            <w:tag w:val="#Nav: StandardSalesInvoice_DNA/51306"/>
            <w:id w:val="1725251569"/>
            <w:placeholder>
              <w:docPart w:val="DefaultPlaceholder_-1854013440"/>
            </w:placeholder>
            <w:dataBinding w:prefixMappings="xmlns:ns0='urn:microsoft-dynamics-nav/reports/StandardSalesInvoice_DNA/51306/'" w:xpath="/ns0:NavWordReportXmlPart[1]/ns0:Header[1]/ns0:DocumentDate[1]" w:storeItemID="{9BB93E0F-EDCA-4F09-A1AF-070B1E27A6D6}"/>
            <w:text/>
          </w:sdtPr>
          <w:sdtContent>
            <w:p w:rsidR="008D4036" w:rsidP="008D4036" w:rsidRDefault="008D4036" w14:paraId="18E17431" w14:textId="75AE1BBA">
              <w:pPr>
                <w:tabs>
                  <w:tab w:val="left" w:pos="927"/>
                </w:tabs>
                <w:spacing w:after="0"/>
                <w:jc w:val="right"/>
                <w:rPr>
                  <w:bCs/>
                </w:rPr>
              </w:pPr>
              <w:proofErr w:type="spellStart"/>
              <w:r w:rsidRPr="00153362">
                <w:rPr>
                  <w:bCs/>
                </w:rPr>
                <w:t>DocumentDate</w:t>
              </w:r>
              <w:proofErr w:type="spellEnd"/>
            </w:p>
          </w:sdtContent>
        </w:sdt>
        <w:p w:rsidRPr="008D4036" w:rsidR="00F0367B" w:rsidP="008D4036" w:rsidRDefault="00BE35C1" w14:paraId="14019AB6" w14:textId="62BB9CCD">
          <w:pPr>
            <w:tabs>
              <w:tab w:val="left" w:pos="2700"/>
            </w:tabs>
          </w:pPr>
          <w:r>
            <w:t xml:space="preserve">                                                     </w:t>
          </w:r>
          <w:r w:rsidR="008D4036">
            <w:t xml:space="preserve">Page    </w:t>
          </w:r>
          <w:r w:rsidRPr="00204F31" w:rsidR="008D4036">
            <w:rPr>
              <w:bCs/>
            </w:rPr>
            <w:fldChar w:fldCharType="begin"/>
          </w:r>
          <w:r w:rsidRPr="00204F31" w:rsidR="008D4036">
            <w:rPr>
              <w:bCs/>
            </w:rPr>
            <w:instrText xml:space="preserve"> PAGE  \* Arabic  \* MERGEFORMAT </w:instrText>
          </w:r>
          <w:r w:rsidRPr="00204F31" w:rsidR="008D4036">
            <w:rPr>
              <w:bCs/>
            </w:rPr>
            <w:fldChar w:fldCharType="separate"/>
          </w:r>
          <w:r w:rsidR="008111B1">
            <w:rPr>
              <w:bCs/>
              <w:noProof/>
            </w:rPr>
            <w:t>1</w:t>
          </w:r>
          <w:r w:rsidRPr="00204F31" w:rsidR="008D4036">
            <w:rPr>
              <w:bCs/>
            </w:rPr>
            <w:fldChar w:fldCharType="end"/>
          </w:r>
          <w:r>
            <w:t xml:space="preserve"> /</w:t>
          </w:r>
          <w:r w:rsidRPr="00204F31" w:rsidR="008D4036">
            <w:rPr>
              <w:bCs/>
            </w:rPr>
            <w:fldChar w:fldCharType="begin"/>
          </w:r>
          <w:r w:rsidRPr="00204F31" w:rsidR="008D4036">
            <w:rPr>
              <w:bCs/>
            </w:rPr>
            <w:instrText xml:space="preserve"> NUMPAGES  \* Arabic  \* MERGEFORMAT </w:instrText>
          </w:r>
          <w:r w:rsidRPr="00204F31" w:rsidR="008D4036">
            <w:rPr>
              <w:bCs/>
            </w:rPr>
            <w:fldChar w:fldCharType="separate"/>
          </w:r>
          <w:r w:rsidR="008111B1">
            <w:rPr>
              <w:bCs/>
              <w:noProof/>
            </w:rPr>
            <w:t>1</w:t>
          </w:r>
          <w:r w:rsidRPr="00204F31" w:rsidR="008D4036">
            <w:rPr>
              <w:bCs/>
            </w:rPr>
            <w:fldChar w:fldCharType="end"/>
          </w:r>
        </w:p>
      </w:tc>
    </w:tr>
  </w:tbl>
  <w:p w:rsidR="00C43401" w:rsidP="0092119B" w:rsidRDefault="00C43401" w14:paraId="50FB60FD" w14:textId="3277EC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46E9"/>
    <w:multiLevelType w:val="hybridMultilevel"/>
    <w:tmpl w:val="834A3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0191E"/>
    <w:multiLevelType w:val="hybridMultilevel"/>
    <w:tmpl w:val="A35EECFA"/>
    <w:lvl w:ilvl="0" w:tplc="331624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C31DD3"/>
    <w:multiLevelType w:val="hybridMultilevel"/>
    <w:tmpl w:val="8A1CF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337098">
    <w:abstractNumId w:val="2"/>
  </w:num>
  <w:num w:numId="2" w16cid:durableId="644890151">
    <w:abstractNumId w:val="1"/>
  </w:num>
  <w:num w:numId="3" w16cid:durableId="13417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02EF"/>
    <w:rsid w:val="00002FDE"/>
    <w:rsid w:val="0000648F"/>
    <w:rsid w:val="0001416C"/>
    <w:rsid w:val="00020955"/>
    <w:rsid w:val="000248F2"/>
    <w:rsid w:val="00025254"/>
    <w:rsid w:val="000267B5"/>
    <w:rsid w:val="00030705"/>
    <w:rsid w:val="00032E69"/>
    <w:rsid w:val="000357EB"/>
    <w:rsid w:val="00047A8D"/>
    <w:rsid w:val="0005039D"/>
    <w:rsid w:val="000546EE"/>
    <w:rsid w:val="00054DAE"/>
    <w:rsid w:val="00056EC2"/>
    <w:rsid w:val="00061852"/>
    <w:rsid w:val="00063CA5"/>
    <w:rsid w:val="00064000"/>
    <w:rsid w:val="00070E28"/>
    <w:rsid w:val="00070EE8"/>
    <w:rsid w:val="00072D55"/>
    <w:rsid w:val="00074151"/>
    <w:rsid w:val="00082531"/>
    <w:rsid w:val="000844A3"/>
    <w:rsid w:val="00087D7A"/>
    <w:rsid w:val="00093BE2"/>
    <w:rsid w:val="00093DD9"/>
    <w:rsid w:val="0009491E"/>
    <w:rsid w:val="00095AB6"/>
    <w:rsid w:val="000A08B5"/>
    <w:rsid w:val="000A665A"/>
    <w:rsid w:val="000B199A"/>
    <w:rsid w:val="000B3728"/>
    <w:rsid w:val="000C0C7A"/>
    <w:rsid w:val="000C1E6F"/>
    <w:rsid w:val="000D228E"/>
    <w:rsid w:val="000D5A6D"/>
    <w:rsid w:val="000E071F"/>
    <w:rsid w:val="000E5A09"/>
    <w:rsid w:val="000E6ADF"/>
    <w:rsid w:val="000F3242"/>
    <w:rsid w:val="001010DD"/>
    <w:rsid w:val="00103846"/>
    <w:rsid w:val="00106158"/>
    <w:rsid w:val="00106BBD"/>
    <w:rsid w:val="001119CE"/>
    <w:rsid w:val="001125D2"/>
    <w:rsid w:val="00113308"/>
    <w:rsid w:val="0011793B"/>
    <w:rsid w:val="00123A7D"/>
    <w:rsid w:val="00126D5A"/>
    <w:rsid w:val="00130677"/>
    <w:rsid w:val="00134A71"/>
    <w:rsid w:val="001474C0"/>
    <w:rsid w:val="00147CF4"/>
    <w:rsid w:val="00150180"/>
    <w:rsid w:val="00151C73"/>
    <w:rsid w:val="00153362"/>
    <w:rsid w:val="00156C27"/>
    <w:rsid w:val="001621D9"/>
    <w:rsid w:val="0016362F"/>
    <w:rsid w:val="00171161"/>
    <w:rsid w:val="0018334C"/>
    <w:rsid w:val="00183E5B"/>
    <w:rsid w:val="00192AC9"/>
    <w:rsid w:val="00193967"/>
    <w:rsid w:val="00196ED3"/>
    <w:rsid w:val="001A27E9"/>
    <w:rsid w:val="001B2107"/>
    <w:rsid w:val="001B32D7"/>
    <w:rsid w:val="001B392F"/>
    <w:rsid w:val="001B749D"/>
    <w:rsid w:val="001B793C"/>
    <w:rsid w:val="001B7D97"/>
    <w:rsid w:val="001C3245"/>
    <w:rsid w:val="001C3EBE"/>
    <w:rsid w:val="001D16CB"/>
    <w:rsid w:val="001D1CE2"/>
    <w:rsid w:val="001D2965"/>
    <w:rsid w:val="001D3CA9"/>
    <w:rsid w:val="001D6807"/>
    <w:rsid w:val="001F1A5C"/>
    <w:rsid w:val="00200680"/>
    <w:rsid w:val="0020108A"/>
    <w:rsid w:val="00207628"/>
    <w:rsid w:val="00211E03"/>
    <w:rsid w:val="00212E8B"/>
    <w:rsid w:val="00220088"/>
    <w:rsid w:val="00224AF6"/>
    <w:rsid w:val="00227B6D"/>
    <w:rsid w:val="00230055"/>
    <w:rsid w:val="00235BD2"/>
    <w:rsid w:val="00235CA0"/>
    <w:rsid w:val="0023667A"/>
    <w:rsid w:val="00236BD5"/>
    <w:rsid w:val="00245B0E"/>
    <w:rsid w:val="002527AD"/>
    <w:rsid w:val="00256813"/>
    <w:rsid w:val="00261876"/>
    <w:rsid w:val="0026269B"/>
    <w:rsid w:val="002650C5"/>
    <w:rsid w:val="002669DB"/>
    <w:rsid w:val="002671C7"/>
    <w:rsid w:val="00273BA9"/>
    <w:rsid w:val="00275AFC"/>
    <w:rsid w:val="0028194F"/>
    <w:rsid w:val="00282AB2"/>
    <w:rsid w:val="00283270"/>
    <w:rsid w:val="002873D8"/>
    <w:rsid w:val="002906C3"/>
    <w:rsid w:val="0029628E"/>
    <w:rsid w:val="002A29DF"/>
    <w:rsid w:val="002A382C"/>
    <w:rsid w:val="002A6AA3"/>
    <w:rsid w:val="002B6B46"/>
    <w:rsid w:val="002C18A1"/>
    <w:rsid w:val="002C2C49"/>
    <w:rsid w:val="002C5AEA"/>
    <w:rsid w:val="002E2A56"/>
    <w:rsid w:val="002E5797"/>
    <w:rsid w:val="002F116B"/>
    <w:rsid w:val="002F124E"/>
    <w:rsid w:val="002F6301"/>
    <w:rsid w:val="00305151"/>
    <w:rsid w:val="00322C7B"/>
    <w:rsid w:val="00337723"/>
    <w:rsid w:val="00341814"/>
    <w:rsid w:val="00345EBB"/>
    <w:rsid w:val="0035250D"/>
    <w:rsid w:val="00355E20"/>
    <w:rsid w:val="00364FD7"/>
    <w:rsid w:val="00365C4E"/>
    <w:rsid w:val="00371B28"/>
    <w:rsid w:val="00374316"/>
    <w:rsid w:val="0037459C"/>
    <w:rsid w:val="0038016C"/>
    <w:rsid w:val="0038349C"/>
    <w:rsid w:val="003843CB"/>
    <w:rsid w:val="00387A2E"/>
    <w:rsid w:val="00394029"/>
    <w:rsid w:val="003A0907"/>
    <w:rsid w:val="003A31D7"/>
    <w:rsid w:val="003A3382"/>
    <w:rsid w:val="003A7E69"/>
    <w:rsid w:val="003B1D59"/>
    <w:rsid w:val="003B2B8B"/>
    <w:rsid w:val="003C0771"/>
    <w:rsid w:val="003C2C96"/>
    <w:rsid w:val="003C3D86"/>
    <w:rsid w:val="003C539E"/>
    <w:rsid w:val="003C5A67"/>
    <w:rsid w:val="003C743C"/>
    <w:rsid w:val="003D120B"/>
    <w:rsid w:val="003D4B80"/>
    <w:rsid w:val="003E2178"/>
    <w:rsid w:val="003E4D76"/>
    <w:rsid w:val="003F1907"/>
    <w:rsid w:val="003F77E2"/>
    <w:rsid w:val="003F7D4D"/>
    <w:rsid w:val="00412712"/>
    <w:rsid w:val="00416E0B"/>
    <w:rsid w:val="00435F60"/>
    <w:rsid w:val="0044518B"/>
    <w:rsid w:val="00451877"/>
    <w:rsid w:val="00455B4C"/>
    <w:rsid w:val="00460BB3"/>
    <w:rsid w:val="0047233F"/>
    <w:rsid w:val="00475512"/>
    <w:rsid w:val="0049143E"/>
    <w:rsid w:val="00492354"/>
    <w:rsid w:val="0049255E"/>
    <w:rsid w:val="0049747F"/>
    <w:rsid w:val="004A0D1E"/>
    <w:rsid w:val="004A4D71"/>
    <w:rsid w:val="004B0956"/>
    <w:rsid w:val="004B22F6"/>
    <w:rsid w:val="004B47ED"/>
    <w:rsid w:val="004B6FE5"/>
    <w:rsid w:val="004C0BEA"/>
    <w:rsid w:val="004C1A41"/>
    <w:rsid w:val="004C1CBF"/>
    <w:rsid w:val="004C60A5"/>
    <w:rsid w:val="004C7145"/>
    <w:rsid w:val="004E7838"/>
    <w:rsid w:val="004F2432"/>
    <w:rsid w:val="004F3635"/>
    <w:rsid w:val="004F4682"/>
    <w:rsid w:val="004F50B2"/>
    <w:rsid w:val="00501D09"/>
    <w:rsid w:val="00503611"/>
    <w:rsid w:val="005131B1"/>
    <w:rsid w:val="0051660C"/>
    <w:rsid w:val="00524FE6"/>
    <w:rsid w:val="00527D56"/>
    <w:rsid w:val="005360D1"/>
    <w:rsid w:val="00543913"/>
    <w:rsid w:val="00552846"/>
    <w:rsid w:val="00553FDE"/>
    <w:rsid w:val="00555251"/>
    <w:rsid w:val="00563DCD"/>
    <w:rsid w:val="0056617A"/>
    <w:rsid w:val="005717F3"/>
    <w:rsid w:val="005731CF"/>
    <w:rsid w:val="005820B0"/>
    <w:rsid w:val="00585AA9"/>
    <w:rsid w:val="00587157"/>
    <w:rsid w:val="005929EC"/>
    <w:rsid w:val="00595F7F"/>
    <w:rsid w:val="005963DE"/>
    <w:rsid w:val="005A0994"/>
    <w:rsid w:val="005B3B2A"/>
    <w:rsid w:val="005B431D"/>
    <w:rsid w:val="005C0EA3"/>
    <w:rsid w:val="005C28B3"/>
    <w:rsid w:val="005C497A"/>
    <w:rsid w:val="005C5249"/>
    <w:rsid w:val="005C7709"/>
    <w:rsid w:val="005D10D5"/>
    <w:rsid w:val="005E72F7"/>
    <w:rsid w:val="005F2559"/>
    <w:rsid w:val="005F5EC9"/>
    <w:rsid w:val="005F6BCC"/>
    <w:rsid w:val="006010DD"/>
    <w:rsid w:val="00601740"/>
    <w:rsid w:val="0060202A"/>
    <w:rsid w:val="00603BAC"/>
    <w:rsid w:val="0060655E"/>
    <w:rsid w:val="00606955"/>
    <w:rsid w:val="006105DC"/>
    <w:rsid w:val="00610A30"/>
    <w:rsid w:val="00612ABF"/>
    <w:rsid w:val="00616D18"/>
    <w:rsid w:val="006245DA"/>
    <w:rsid w:val="00632B51"/>
    <w:rsid w:val="0064067B"/>
    <w:rsid w:val="006415A5"/>
    <w:rsid w:val="00646421"/>
    <w:rsid w:val="006564B8"/>
    <w:rsid w:val="00664867"/>
    <w:rsid w:val="0067225B"/>
    <w:rsid w:val="00676034"/>
    <w:rsid w:val="00677AD5"/>
    <w:rsid w:val="0068273F"/>
    <w:rsid w:val="00683CCE"/>
    <w:rsid w:val="00684EEB"/>
    <w:rsid w:val="0068504C"/>
    <w:rsid w:val="006907F2"/>
    <w:rsid w:val="006A292A"/>
    <w:rsid w:val="006A2A7B"/>
    <w:rsid w:val="006B2F4E"/>
    <w:rsid w:val="006B3E61"/>
    <w:rsid w:val="006C30D9"/>
    <w:rsid w:val="006C3F70"/>
    <w:rsid w:val="006C428D"/>
    <w:rsid w:val="006C4581"/>
    <w:rsid w:val="006D4B90"/>
    <w:rsid w:val="006D619C"/>
    <w:rsid w:val="006D64AE"/>
    <w:rsid w:val="006E46B2"/>
    <w:rsid w:val="006F0D3F"/>
    <w:rsid w:val="006F1206"/>
    <w:rsid w:val="006F2626"/>
    <w:rsid w:val="00702AAD"/>
    <w:rsid w:val="00706CD4"/>
    <w:rsid w:val="00712F44"/>
    <w:rsid w:val="0071439C"/>
    <w:rsid w:val="00715B87"/>
    <w:rsid w:val="00716E24"/>
    <w:rsid w:val="007175A9"/>
    <w:rsid w:val="0072469A"/>
    <w:rsid w:val="00725AC1"/>
    <w:rsid w:val="00733B76"/>
    <w:rsid w:val="00741F6B"/>
    <w:rsid w:val="007537BA"/>
    <w:rsid w:val="00755504"/>
    <w:rsid w:val="00760FA8"/>
    <w:rsid w:val="00765190"/>
    <w:rsid w:val="0076576D"/>
    <w:rsid w:val="00766078"/>
    <w:rsid w:val="007714A5"/>
    <w:rsid w:val="007773B8"/>
    <w:rsid w:val="00777ADC"/>
    <w:rsid w:val="00781AD1"/>
    <w:rsid w:val="007923BD"/>
    <w:rsid w:val="00794F85"/>
    <w:rsid w:val="00797305"/>
    <w:rsid w:val="007A0A2F"/>
    <w:rsid w:val="007A52FE"/>
    <w:rsid w:val="007B235B"/>
    <w:rsid w:val="007B72DE"/>
    <w:rsid w:val="007D1655"/>
    <w:rsid w:val="007D3227"/>
    <w:rsid w:val="007D530C"/>
    <w:rsid w:val="007E323C"/>
    <w:rsid w:val="007E685B"/>
    <w:rsid w:val="007F21A5"/>
    <w:rsid w:val="00802B5B"/>
    <w:rsid w:val="00802E5C"/>
    <w:rsid w:val="00805FD6"/>
    <w:rsid w:val="00807754"/>
    <w:rsid w:val="00807F75"/>
    <w:rsid w:val="008111B1"/>
    <w:rsid w:val="00811FF1"/>
    <w:rsid w:val="008129C4"/>
    <w:rsid w:val="008157A5"/>
    <w:rsid w:val="00815D27"/>
    <w:rsid w:val="00817EE6"/>
    <w:rsid w:val="00820262"/>
    <w:rsid w:val="00826A39"/>
    <w:rsid w:val="00836184"/>
    <w:rsid w:val="00841A9C"/>
    <w:rsid w:val="0084202C"/>
    <w:rsid w:val="00844D12"/>
    <w:rsid w:val="00845DAF"/>
    <w:rsid w:val="00845E08"/>
    <w:rsid w:val="008466D0"/>
    <w:rsid w:val="00846EC1"/>
    <w:rsid w:val="008533EF"/>
    <w:rsid w:val="00856BBF"/>
    <w:rsid w:val="00865601"/>
    <w:rsid w:val="00877E93"/>
    <w:rsid w:val="008818AE"/>
    <w:rsid w:val="008972AA"/>
    <w:rsid w:val="008A3066"/>
    <w:rsid w:val="008A7C69"/>
    <w:rsid w:val="008A7F72"/>
    <w:rsid w:val="008B6C6B"/>
    <w:rsid w:val="008C00FB"/>
    <w:rsid w:val="008C0484"/>
    <w:rsid w:val="008C33AB"/>
    <w:rsid w:val="008C3901"/>
    <w:rsid w:val="008C68A4"/>
    <w:rsid w:val="008C7033"/>
    <w:rsid w:val="008D063B"/>
    <w:rsid w:val="008D4036"/>
    <w:rsid w:val="008D6242"/>
    <w:rsid w:val="008D7475"/>
    <w:rsid w:val="008E2DB4"/>
    <w:rsid w:val="008E766D"/>
    <w:rsid w:val="008F0A38"/>
    <w:rsid w:val="008F639A"/>
    <w:rsid w:val="00904F11"/>
    <w:rsid w:val="009050DE"/>
    <w:rsid w:val="0090637C"/>
    <w:rsid w:val="00906498"/>
    <w:rsid w:val="009072D1"/>
    <w:rsid w:val="00910246"/>
    <w:rsid w:val="009127C8"/>
    <w:rsid w:val="00913419"/>
    <w:rsid w:val="009159DB"/>
    <w:rsid w:val="00920426"/>
    <w:rsid w:val="0092119B"/>
    <w:rsid w:val="00921ED6"/>
    <w:rsid w:val="0092542A"/>
    <w:rsid w:val="00926D59"/>
    <w:rsid w:val="0093147B"/>
    <w:rsid w:val="00933DB5"/>
    <w:rsid w:val="009368BF"/>
    <w:rsid w:val="00940735"/>
    <w:rsid w:val="00943A17"/>
    <w:rsid w:val="009453BC"/>
    <w:rsid w:val="0094585E"/>
    <w:rsid w:val="00950F43"/>
    <w:rsid w:val="00954C6C"/>
    <w:rsid w:val="0095662B"/>
    <w:rsid w:val="009578F1"/>
    <w:rsid w:val="00962B71"/>
    <w:rsid w:val="00966D04"/>
    <w:rsid w:val="00974362"/>
    <w:rsid w:val="00974684"/>
    <w:rsid w:val="00982950"/>
    <w:rsid w:val="00986FFE"/>
    <w:rsid w:val="00987454"/>
    <w:rsid w:val="00991278"/>
    <w:rsid w:val="009913D3"/>
    <w:rsid w:val="0099175E"/>
    <w:rsid w:val="00992091"/>
    <w:rsid w:val="0099245E"/>
    <w:rsid w:val="009943A4"/>
    <w:rsid w:val="00994788"/>
    <w:rsid w:val="00997858"/>
    <w:rsid w:val="009A16F6"/>
    <w:rsid w:val="009A30C2"/>
    <w:rsid w:val="009B302D"/>
    <w:rsid w:val="009B485A"/>
    <w:rsid w:val="009B5795"/>
    <w:rsid w:val="009B64D9"/>
    <w:rsid w:val="009B7566"/>
    <w:rsid w:val="009C4AB4"/>
    <w:rsid w:val="009C4D98"/>
    <w:rsid w:val="009D508B"/>
    <w:rsid w:val="009D6FE7"/>
    <w:rsid w:val="009E16EA"/>
    <w:rsid w:val="009E251E"/>
    <w:rsid w:val="009E6DFD"/>
    <w:rsid w:val="009F21B5"/>
    <w:rsid w:val="00A00B95"/>
    <w:rsid w:val="00A01AB9"/>
    <w:rsid w:val="00A037B8"/>
    <w:rsid w:val="00A048EC"/>
    <w:rsid w:val="00A070DF"/>
    <w:rsid w:val="00A07E9D"/>
    <w:rsid w:val="00A07FBD"/>
    <w:rsid w:val="00A151FB"/>
    <w:rsid w:val="00A30C38"/>
    <w:rsid w:val="00A310A0"/>
    <w:rsid w:val="00A31165"/>
    <w:rsid w:val="00A318E2"/>
    <w:rsid w:val="00A31909"/>
    <w:rsid w:val="00A32599"/>
    <w:rsid w:val="00A33473"/>
    <w:rsid w:val="00A37B29"/>
    <w:rsid w:val="00A42BE5"/>
    <w:rsid w:val="00A53A14"/>
    <w:rsid w:val="00A61293"/>
    <w:rsid w:val="00A71414"/>
    <w:rsid w:val="00A737DC"/>
    <w:rsid w:val="00A746FF"/>
    <w:rsid w:val="00A76F36"/>
    <w:rsid w:val="00A812CC"/>
    <w:rsid w:val="00A81ADF"/>
    <w:rsid w:val="00A86E92"/>
    <w:rsid w:val="00A9010E"/>
    <w:rsid w:val="00A90E55"/>
    <w:rsid w:val="00A940EF"/>
    <w:rsid w:val="00A960BC"/>
    <w:rsid w:val="00A9726D"/>
    <w:rsid w:val="00A97298"/>
    <w:rsid w:val="00A978F9"/>
    <w:rsid w:val="00AB3D7E"/>
    <w:rsid w:val="00AC3502"/>
    <w:rsid w:val="00AC798D"/>
    <w:rsid w:val="00AD2EDE"/>
    <w:rsid w:val="00AE3ABE"/>
    <w:rsid w:val="00AE51D7"/>
    <w:rsid w:val="00AE6F2B"/>
    <w:rsid w:val="00AF1EDD"/>
    <w:rsid w:val="00AF4452"/>
    <w:rsid w:val="00B0093B"/>
    <w:rsid w:val="00B01DA6"/>
    <w:rsid w:val="00B0367B"/>
    <w:rsid w:val="00B04CE9"/>
    <w:rsid w:val="00B10D67"/>
    <w:rsid w:val="00B1593F"/>
    <w:rsid w:val="00B225AF"/>
    <w:rsid w:val="00B22FDE"/>
    <w:rsid w:val="00B23CAB"/>
    <w:rsid w:val="00B32D4B"/>
    <w:rsid w:val="00B32E00"/>
    <w:rsid w:val="00B402B9"/>
    <w:rsid w:val="00B437D5"/>
    <w:rsid w:val="00B45E2B"/>
    <w:rsid w:val="00B518CB"/>
    <w:rsid w:val="00B53E3C"/>
    <w:rsid w:val="00B55096"/>
    <w:rsid w:val="00B57659"/>
    <w:rsid w:val="00B60D54"/>
    <w:rsid w:val="00B72CB8"/>
    <w:rsid w:val="00B74BA7"/>
    <w:rsid w:val="00B75EC3"/>
    <w:rsid w:val="00B76346"/>
    <w:rsid w:val="00B7769C"/>
    <w:rsid w:val="00B8205C"/>
    <w:rsid w:val="00B86BCD"/>
    <w:rsid w:val="00B86E6F"/>
    <w:rsid w:val="00B9170C"/>
    <w:rsid w:val="00B91CA1"/>
    <w:rsid w:val="00B92F96"/>
    <w:rsid w:val="00B93F35"/>
    <w:rsid w:val="00B94FD5"/>
    <w:rsid w:val="00B9534C"/>
    <w:rsid w:val="00B96060"/>
    <w:rsid w:val="00BA0A5A"/>
    <w:rsid w:val="00BA3C5A"/>
    <w:rsid w:val="00BC04E8"/>
    <w:rsid w:val="00BC232B"/>
    <w:rsid w:val="00BD2533"/>
    <w:rsid w:val="00BD35AE"/>
    <w:rsid w:val="00BD77AB"/>
    <w:rsid w:val="00BE35C1"/>
    <w:rsid w:val="00BE56B8"/>
    <w:rsid w:val="00BE5952"/>
    <w:rsid w:val="00BE6BE6"/>
    <w:rsid w:val="00BF0F10"/>
    <w:rsid w:val="00C119FB"/>
    <w:rsid w:val="00C123F3"/>
    <w:rsid w:val="00C15074"/>
    <w:rsid w:val="00C23000"/>
    <w:rsid w:val="00C25361"/>
    <w:rsid w:val="00C27C1A"/>
    <w:rsid w:val="00C334AD"/>
    <w:rsid w:val="00C36F18"/>
    <w:rsid w:val="00C36F84"/>
    <w:rsid w:val="00C37817"/>
    <w:rsid w:val="00C40BE4"/>
    <w:rsid w:val="00C41DE3"/>
    <w:rsid w:val="00C43401"/>
    <w:rsid w:val="00C47206"/>
    <w:rsid w:val="00C53525"/>
    <w:rsid w:val="00C53652"/>
    <w:rsid w:val="00C57A73"/>
    <w:rsid w:val="00C6010F"/>
    <w:rsid w:val="00C6068C"/>
    <w:rsid w:val="00C61321"/>
    <w:rsid w:val="00C6668D"/>
    <w:rsid w:val="00C66BFE"/>
    <w:rsid w:val="00C876A8"/>
    <w:rsid w:val="00C91A60"/>
    <w:rsid w:val="00C94CFA"/>
    <w:rsid w:val="00CA25B7"/>
    <w:rsid w:val="00CA3291"/>
    <w:rsid w:val="00CA4E0D"/>
    <w:rsid w:val="00CA5C82"/>
    <w:rsid w:val="00CA6394"/>
    <w:rsid w:val="00CA7954"/>
    <w:rsid w:val="00CB70AD"/>
    <w:rsid w:val="00CC289D"/>
    <w:rsid w:val="00CC2D2F"/>
    <w:rsid w:val="00CD1B92"/>
    <w:rsid w:val="00CD420B"/>
    <w:rsid w:val="00CE0CD0"/>
    <w:rsid w:val="00CF59CE"/>
    <w:rsid w:val="00CF5F27"/>
    <w:rsid w:val="00CF6ED6"/>
    <w:rsid w:val="00CF6F81"/>
    <w:rsid w:val="00CF7FC0"/>
    <w:rsid w:val="00D13C6F"/>
    <w:rsid w:val="00D16461"/>
    <w:rsid w:val="00D21D63"/>
    <w:rsid w:val="00D235D0"/>
    <w:rsid w:val="00D2401B"/>
    <w:rsid w:val="00D25D11"/>
    <w:rsid w:val="00D40A70"/>
    <w:rsid w:val="00D41140"/>
    <w:rsid w:val="00D41DC8"/>
    <w:rsid w:val="00D44AA8"/>
    <w:rsid w:val="00D472C6"/>
    <w:rsid w:val="00D4784F"/>
    <w:rsid w:val="00D52551"/>
    <w:rsid w:val="00D53B6F"/>
    <w:rsid w:val="00D54A61"/>
    <w:rsid w:val="00D54C7E"/>
    <w:rsid w:val="00D54DEE"/>
    <w:rsid w:val="00D563BB"/>
    <w:rsid w:val="00D56CD4"/>
    <w:rsid w:val="00D6006D"/>
    <w:rsid w:val="00D65798"/>
    <w:rsid w:val="00D677D5"/>
    <w:rsid w:val="00D67AA4"/>
    <w:rsid w:val="00D72A07"/>
    <w:rsid w:val="00D72E02"/>
    <w:rsid w:val="00D742FA"/>
    <w:rsid w:val="00D74671"/>
    <w:rsid w:val="00D754C6"/>
    <w:rsid w:val="00D75AAF"/>
    <w:rsid w:val="00D77973"/>
    <w:rsid w:val="00D836A1"/>
    <w:rsid w:val="00D84F33"/>
    <w:rsid w:val="00DA05BA"/>
    <w:rsid w:val="00DA0F11"/>
    <w:rsid w:val="00DA580A"/>
    <w:rsid w:val="00DA7429"/>
    <w:rsid w:val="00DB4B5B"/>
    <w:rsid w:val="00DC306F"/>
    <w:rsid w:val="00DD401C"/>
    <w:rsid w:val="00DD4B83"/>
    <w:rsid w:val="00DD5185"/>
    <w:rsid w:val="00DD7D5E"/>
    <w:rsid w:val="00DE2DFF"/>
    <w:rsid w:val="00DE5961"/>
    <w:rsid w:val="00DE7769"/>
    <w:rsid w:val="00DF30F1"/>
    <w:rsid w:val="00E02681"/>
    <w:rsid w:val="00E03003"/>
    <w:rsid w:val="00E03BE4"/>
    <w:rsid w:val="00E111C4"/>
    <w:rsid w:val="00E2277C"/>
    <w:rsid w:val="00E228D8"/>
    <w:rsid w:val="00E22B7E"/>
    <w:rsid w:val="00E239CD"/>
    <w:rsid w:val="00E25AF4"/>
    <w:rsid w:val="00E375BC"/>
    <w:rsid w:val="00E401D9"/>
    <w:rsid w:val="00E408C3"/>
    <w:rsid w:val="00E40C63"/>
    <w:rsid w:val="00E40DBE"/>
    <w:rsid w:val="00E41182"/>
    <w:rsid w:val="00E41536"/>
    <w:rsid w:val="00E4361D"/>
    <w:rsid w:val="00E44440"/>
    <w:rsid w:val="00E5028B"/>
    <w:rsid w:val="00E53A6E"/>
    <w:rsid w:val="00E54F17"/>
    <w:rsid w:val="00E5504C"/>
    <w:rsid w:val="00E55232"/>
    <w:rsid w:val="00E5540D"/>
    <w:rsid w:val="00E60CFE"/>
    <w:rsid w:val="00E62A80"/>
    <w:rsid w:val="00E630FC"/>
    <w:rsid w:val="00E65451"/>
    <w:rsid w:val="00E67097"/>
    <w:rsid w:val="00E72474"/>
    <w:rsid w:val="00E72AF8"/>
    <w:rsid w:val="00E73BCF"/>
    <w:rsid w:val="00E75BA1"/>
    <w:rsid w:val="00E8569B"/>
    <w:rsid w:val="00E902EA"/>
    <w:rsid w:val="00E96A2B"/>
    <w:rsid w:val="00EA246E"/>
    <w:rsid w:val="00EA27AA"/>
    <w:rsid w:val="00EB0214"/>
    <w:rsid w:val="00EB10BB"/>
    <w:rsid w:val="00EB2F4C"/>
    <w:rsid w:val="00EB5B19"/>
    <w:rsid w:val="00EB7121"/>
    <w:rsid w:val="00EC1995"/>
    <w:rsid w:val="00EC4C86"/>
    <w:rsid w:val="00EC4DFA"/>
    <w:rsid w:val="00ED0377"/>
    <w:rsid w:val="00EE2CA3"/>
    <w:rsid w:val="00EE3088"/>
    <w:rsid w:val="00EE53F7"/>
    <w:rsid w:val="00EF0F89"/>
    <w:rsid w:val="00F03602"/>
    <w:rsid w:val="00F0367B"/>
    <w:rsid w:val="00F03EC5"/>
    <w:rsid w:val="00F05880"/>
    <w:rsid w:val="00F14176"/>
    <w:rsid w:val="00F14A1C"/>
    <w:rsid w:val="00F20F72"/>
    <w:rsid w:val="00F219F1"/>
    <w:rsid w:val="00F242CA"/>
    <w:rsid w:val="00F335A3"/>
    <w:rsid w:val="00F36FA0"/>
    <w:rsid w:val="00F40050"/>
    <w:rsid w:val="00F4283D"/>
    <w:rsid w:val="00F44822"/>
    <w:rsid w:val="00F650D6"/>
    <w:rsid w:val="00F651DA"/>
    <w:rsid w:val="00F66A1F"/>
    <w:rsid w:val="00F72668"/>
    <w:rsid w:val="00F7450D"/>
    <w:rsid w:val="00F76947"/>
    <w:rsid w:val="00F81AE9"/>
    <w:rsid w:val="00F82737"/>
    <w:rsid w:val="00F848FB"/>
    <w:rsid w:val="00F86468"/>
    <w:rsid w:val="00F87749"/>
    <w:rsid w:val="00F93282"/>
    <w:rsid w:val="00F94F4B"/>
    <w:rsid w:val="00FA4D66"/>
    <w:rsid w:val="00FB06A1"/>
    <w:rsid w:val="00FB3DCE"/>
    <w:rsid w:val="00FB48D0"/>
    <w:rsid w:val="00FB7FCF"/>
    <w:rsid w:val="00FC38B0"/>
    <w:rsid w:val="00FC6CA7"/>
    <w:rsid w:val="00FD1BD1"/>
    <w:rsid w:val="00FD6A00"/>
    <w:rsid w:val="00FE0369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F61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AD1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CF5F27"/>
    <w:pPr>
      <w:jc w:val="right"/>
    </w:pPr>
    <w:rPr>
      <w:lang w:val="da-DK"/>
    </w:rPr>
  </w:style>
  <w:style w:type="paragraph" w:customStyle="1" w:styleId="LeftAlign">
    <w:name w:val="Left Align"/>
    <w:basedOn w:val="Normal"/>
    <w:link w:val="LeftAlignChar"/>
    <w:qFormat/>
    <w:rsid w:val="00E53A6E"/>
    <w:rPr>
      <w:lang w:val="da-DK"/>
    </w:rPr>
  </w:style>
  <w:style w:type="character" w:customStyle="1" w:styleId="RightAlignChar">
    <w:name w:val="Right Align Char"/>
    <w:basedOn w:val="DefaultParagraphFont"/>
    <w:link w:val="RightAlign"/>
    <w:rsid w:val="00CF5F27"/>
    <w:rPr>
      <w:lang w:val="da-DK"/>
    </w:rPr>
  </w:style>
  <w:style w:type="character" w:customStyle="1" w:styleId="LeftAlignChar">
    <w:name w:val="Left Align Char"/>
    <w:basedOn w:val="DefaultParagraphFont"/>
    <w:link w:val="LeftAlign"/>
    <w:rsid w:val="00E53A6E"/>
    <w:rPr>
      <w:lang w:val="da-DK"/>
    </w:rPr>
  </w:style>
  <w:style w:type="paragraph" w:styleId="ListParagraph">
    <w:name w:val="List Paragraph"/>
    <w:basedOn w:val="Normal"/>
    <w:uiPriority w:val="34"/>
    <w:qFormat/>
    <w:rsid w:val="001119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5B7"/>
    <w:rPr>
      <w:rFonts w:cs="Times New Roman"/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D9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3C45-9187-4361-B3EA-4B1119283D40}"/>
      </w:docPartPr>
      <w:docPartBody>
        <w:p w:rsidR="007A7E69" w:rsidRDefault="00056D16">
          <w:r w:rsidRPr="003B52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541674DABB4CA8AA2BCC0315848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1AEB1-7473-4BF8-9822-E73678C91CC5}"/>
      </w:docPartPr>
      <w:docPartBody>
        <w:p w:rsidR="002F64EC" w:rsidRDefault="00580DE9" w:rsidP="00580DE9">
          <w:pPr>
            <w:pStyle w:val="EE541674DABB4CA8AA2BCC0315848DFD"/>
          </w:pPr>
          <w:r w:rsidRPr="003B52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A690B721664C3B95EB88D1A694E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D3331-FFAE-4255-9D4C-A4021A9D6E9E}"/>
      </w:docPartPr>
      <w:docPartBody>
        <w:p w:rsidR="009D405F" w:rsidRDefault="004120B9" w:rsidP="004120B9">
          <w:pPr>
            <w:pStyle w:val="A5A690B721664C3B95EB88D1A694E609"/>
          </w:pPr>
          <w:r w:rsidRPr="003B52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6505C5C4014127B70B51607C232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9C6D2-0DBD-4627-9BC1-F336BA2F018C}"/>
      </w:docPartPr>
      <w:docPartBody>
        <w:p w:rsidR="005926AB" w:rsidRDefault="005B104C" w:rsidP="005B104C">
          <w:pPr>
            <w:pStyle w:val="566505C5C4014127B70B51607C232F78"/>
          </w:pPr>
          <w:r w:rsidRPr="001C7F2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86CEC6326448B58CD8CBCA0F597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F0FB5-A5FA-483F-A026-7984D08E5A9D}"/>
      </w:docPartPr>
      <w:docPartBody>
        <w:p w:rsidR="005926AB" w:rsidRDefault="00233663" w:rsidP="00233663">
          <w:pPr>
            <w:pStyle w:val="A986CEC6326448B58CD8CBCA0F5978CD1"/>
          </w:pPr>
          <w:r w:rsidRPr="003B52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1EBAC5BE684B1899989D810A871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DB0DA-8C33-4BD5-B00A-C3E93642C987}"/>
      </w:docPartPr>
      <w:docPartBody>
        <w:p w:rsidR="005926AB" w:rsidRDefault="005B104C" w:rsidP="005B104C">
          <w:pPr>
            <w:pStyle w:val="E71EBAC5BE684B1899989D810A871DB6"/>
          </w:pPr>
          <w:r w:rsidRPr="003B525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16"/>
    <w:rsid w:val="00056D16"/>
    <w:rsid w:val="00173085"/>
    <w:rsid w:val="00233663"/>
    <w:rsid w:val="00246B70"/>
    <w:rsid w:val="002B09EE"/>
    <w:rsid w:val="002B3971"/>
    <w:rsid w:val="002F64EC"/>
    <w:rsid w:val="00364170"/>
    <w:rsid w:val="004120B9"/>
    <w:rsid w:val="0049575A"/>
    <w:rsid w:val="0050256F"/>
    <w:rsid w:val="00580DE9"/>
    <w:rsid w:val="005926AB"/>
    <w:rsid w:val="005B104C"/>
    <w:rsid w:val="005B1983"/>
    <w:rsid w:val="0067490B"/>
    <w:rsid w:val="006901DC"/>
    <w:rsid w:val="0074732D"/>
    <w:rsid w:val="00784C78"/>
    <w:rsid w:val="007A7E69"/>
    <w:rsid w:val="008A574D"/>
    <w:rsid w:val="009A4C2E"/>
    <w:rsid w:val="009C4BD9"/>
    <w:rsid w:val="009D405F"/>
    <w:rsid w:val="009E4C71"/>
    <w:rsid w:val="00A96337"/>
    <w:rsid w:val="00BD15FC"/>
    <w:rsid w:val="00BD5313"/>
    <w:rsid w:val="00C578FE"/>
    <w:rsid w:val="00CB6E04"/>
    <w:rsid w:val="00CC73B3"/>
    <w:rsid w:val="00D253B9"/>
    <w:rsid w:val="00E02FD2"/>
    <w:rsid w:val="00E77651"/>
    <w:rsid w:val="00F87BE0"/>
    <w:rsid w:val="00F974A0"/>
    <w:rsid w:val="00FD6D2C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3663"/>
    <w:rPr>
      <w:color w:val="808080"/>
    </w:rPr>
  </w:style>
  <w:style w:type="paragraph" w:customStyle="1" w:styleId="EE541674DABB4CA8AA2BCC0315848DFD">
    <w:name w:val="EE541674DABB4CA8AA2BCC0315848DFD"/>
    <w:rsid w:val="00580DE9"/>
  </w:style>
  <w:style w:type="paragraph" w:customStyle="1" w:styleId="A5A690B721664C3B95EB88D1A694E609">
    <w:name w:val="A5A690B721664C3B95EB88D1A694E609"/>
    <w:rsid w:val="004120B9"/>
  </w:style>
  <w:style w:type="paragraph" w:customStyle="1" w:styleId="566505C5C4014127B70B51607C232F78">
    <w:name w:val="566505C5C4014127B70B51607C232F78"/>
    <w:rsid w:val="005B104C"/>
    <w:rPr>
      <w:kern w:val="2"/>
      <w14:ligatures w14:val="standardContextual"/>
    </w:rPr>
  </w:style>
  <w:style w:type="paragraph" w:customStyle="1" w:styleId="E71EBAC5BE684B1899989D810A871DB6">
    <w:name w:val="E71EBAC5BE684B1899989D810A871DB6"/>
    <w:rsid w:val="005B104C"/>
    <w:rPr>
      <w:kern w:val="2"/>
      <w14:ligatures w14:val="standardContextual"/>
    </w:rPr>
  </w:style>
  <w:style w:type="paragraph" w:customStyle="1" w:styleId="A986CEC6326448B58CD8CBCA0F5978CD1">
    <w:name w:val="A986CEC6326448B58CD8CBCA0F5978CD1"/>
    <w:rsid w:val="00233663"/>
    <w:pPr>
      <w:spacing w:after="200" w:line="240" w:lineRule="auto"/>
      <w:jc w:val="right"/>
    </w:pPr>
    <w:rPr>
      <w:rFonts w:eastAsiaTheme="minorHAnsi"/>
      <w:lang w:val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S a l e s I n v o i c e _ D N A / 5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m e n t L i n e _ H e a d e r > C o m m e n t L i n e _ H e a d e r < / C o m m e n t L i n e _ H e a d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J o b N o H e a d e r > J o b N o H e a d e r < / J o b N o H e a d e r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m m e n t L i n e _ L i n e > C o m m e n t L i n e _ L i n e < / C o m m e n t L i n e _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o c u m e n t C o m m e n t L i n e > D o c u m e n t C o m m e n t L i n e < / D o c u m e n t C o m m e n t L i n e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s o u r c e N a m e > R e s o u r c e N a m e < / R e s o u r c e N a m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o r k D a t e > w o r k D a t e < / w o r k D a t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93E0F-EDCA-4F09-A1AF-070B1E27A6D6}">
  <ds:schemaRefs>
    <ds:schemaRef ds:uri="urn:microsoft-dynamics-nav/reports/StandardSalesInvoice_DNA/51306/"/>
  </ds:schemaRefs>
</ds:datastoreItem>
</file>

<file path=customXml/itemProps2.xml><?xml version="1.0" encoding="utf-8"?>
<ds:datastoreItem xmlns:ds="http://schemas.openxmlformats.org/officeDocument/2006/customXml" ds:itemID="{86C5E7A8-62C5-469D-A7BB-5D78011C3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2021-12-03T18:28:00Z</dcterms:created>
  <dcterms:modified xsi:type="dcterms:W3CDTF">2024-02-26T16:05:00Z</dcterms:modified>
</cp:coreProperties>
</file>